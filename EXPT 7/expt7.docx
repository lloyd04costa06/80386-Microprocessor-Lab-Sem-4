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6E9A" w14:textId="0AD6D254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7E39B8">
        <w:rPr>
          <w:rFonts w:ascii="Verdana" w:hAnsi="Verdana" w:cs="Microsoft Sans Serif"/>
          <w:sz w:val="28"/>
          <w:szCs w:val="28"/>
          <w:lang w:val="en-US"/>
        </w:rPr>
        <w:t>1)</w:t>
      </w:r>
    </w:p>
    <w:p w14:paraId="785ADFF7" w14:textId="77777777" w:rsidR="007E39B8" w:rsidRDefault="007E39B8" w:rsidP="007E39B8">
      <w:pPr>
        <w:spacing w:after="0"/>
        <w:rPr>
          <w:rFonts w:ascii="Lucida Console" w:hAnsi="Lucida Console" w:cs="Microsoft Sans Serif"/>
          <w:lang w:val="en-US"/>
        </w:rPr>
        <w:sectPr w:rsidR="007E39B8" w:rsidSect="009E6446">
          <w:headerReference w:type="default" r:id="rId7"/>
          <w:footerReference w:type="default" r:id="rId8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537EFC7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%</w:t>
      </w:r>
      <w:proofErr w:type="gramStart"/>
      <w:r w:rsidRPr="007E39B8">
        <w:rPr>
          <w:rFonts w:ascii="Lucida Console" w:hAnsi="Lucida Console" w:cs="Microsoft Sans Serif"/>
          <w:lang w:val="en-US"/>
        </w:rPr>
        <w:t>macro</w:t>
      </w:r>
      <w:proofErr w:type="gramEnd"/>
      <w:r w:rsidRPr="007E39B8">
        <w:rPr>
          <w:rFonts w:ascii="Lucida Console" w:hAnsi="Lucida Console" w:cs="Microsoft Sans Serif"/>
          <w:lang w:val="en-US"/>
        </w:rPr>
        <w:t xml:space="preserve"> print 2</w:t>
      </w:r>
    </w:p>
    <w:p w14:paraId="49A96FD9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</w:t>
      </w:r>
      <w:proofErr w:type="spellStart"/>
      <w:proofErr w:type="gramStart"/>
      <w:r w:rsidRPr="007E39B8">
        <w:rPr>
          <w:rFonts w:ascii="Lucida Console" w:hAnsi="Lucida Console" w:cs="Microsoft Sans Serif"/>
          <w:lang w:val="en-US"/>
        </w:rPr>
        <w:t>eax,sys</w:t>
      </w:r>
      <w:proofErr w:type="gramEnd"/>
      <w:r w:rsidRPr="007E39B8">
        <w:rPr>
          <w:rFonts w:ascii="Lucida Console" w:hAnsi="Lucida Console" w:cs="Microsoft Sans Serif"/>
          <w:lang w:val="en-US"/>
        </w:rPr>
        <w:t>_out</w:t>
      </w:r>
      <w:proofErr w:type="spellEnd"/>
    </w:p>
    <w:p w14:paraId="0434BE4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</w:t>
      </w:r>
      <w:proofErr w:type="spellStart"/>
      <w:proofErr w:type="gramStart"/>
      <w:r w:rsidRPr="007E39B8">
        <w:rPr>
          <w:rFonts w:ascii="Lucida Console" w:hAnsi="Lucida Console" w:cs="Microsoft Sans Serif"/>
          <w:lang w:val="en-US"/>
        </w:rPr>
        <w:t>ebx,stdout</w:t>
      </w:r>
      <w:proofErr w:type="spellEnd"/>
      <w:proofErr w:type="gramEnd"/>
    </w:p>
    <w:p w14:paraId="7673CF6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</w:t>
      </w:r>
      <w:proofErr w:type="gramStart"/>
      <w:r w:rsidRPr="007E39B8">
        <w:rPr>
          <w:rFonts w:ascii="Lucida Console" w:hAnsi="Lucida Console" w:cs="Microsoft Sans Serif"/>
          <w:lang w:val="en-US"/>
        </w:rPr>
        <w:t>ecx,%</w:t>
      </w:r>
      <w:proofErr w:type="gramEnd"/>
      <w:r w:rsidRPr="007E39B8">
        <w:rPr>
          <w:rFonts w:ascii="Lucida Console" w:hAnsi="Lucida Console" w:cs="Microsoft Sans Serif"/>
          <w:lang w:val="en-US"/>
        </w:rPr>
        <w:t>1</w:t>
      </w:r>
    </w:p>
    <w:p w14:paraId="53E9868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</w:t>
      </w:r>
      <w:proofErr w:type="gramStart"/>
      <w:r w:rsidRPr="007E39B8">
        <w:rPr>
          <w:rFonts w:ascii="Lucida Console" w:hAnsi="Lucida Console" w:cs="Microsoft Sans Serif"/>
          <w:lang w:val="en-US"/>
        </w:rPr>
        <w:t>edx,%</w:t>
      </w:r>
      <w:proofErr w:type="gramEnd"/>
      <w:r w:rsidRPr="007E39B8">
        <w:rPr>
          <w:rFonts w:ascii="Lucida Console" w:hAnsi="Lucida Console" w:cs="Microsoft Sans Serif"/>
          <w:lang w:val="en-US"/>
        </w:rPr>
        <w:t>2</w:t>
      </w:r>
    </w:p>
    <w:p w14:paraId="40DBB619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int 80h</w:t>
      </w:r>
    </w:p>
    <w:p w14:paraId="47E5C5FB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7E39B8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54E91369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0C9A8C3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%</w:t>
      </w:r>
      <w:proofErr w:type="gramStart"/>
      <w:r w:rsidRPr="007E39B8">
        <w:rPr>
          <w:rFonts w:ascii="Lucida Console" w:hAnsi="Lucida Console" w:cs="Microsoft Sans Serif"/>
          <w:lang w:val="en-US"/>
        </w:rPr>
        <w:t>macro</w:t>
      </w:r>
      <w:proofErr w:type="gramEnd"/>
      <w:r w:rsidRPr="007E39B8">
        <w:rPr>
          <w:rFonts w:ascii="Lucida Console" w:hAnsi="Lucida Console" w:cs="Microsoft Sans Serif"/>
          <w:lang w:val="en-US"/>
        </w:rPr>
        <w:t xml:space="preserve"> input 2</w:t>
      </w:r>
    </w:p>
    <w:p w14:paraId="200126F8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</w:t>
      </w:r>
      <w:proofErr w:type="spellStart"/>
      <w:proofErr w:type="gramStart"/>
      <w:r w:rsidRPr="007E39B8">
        <w:rPr>
          <w:rFonts w:ascii="Lucida Console" w:hAnsi="Lucida Console" w:cs="Microsoft Sans Serif"/>
          <w:lang w:val="en-US"/>
        </w:rPr>
        <w:t>eax,sys</w:t>
      </w:r>
      <w:proofErr w:type="gramEnd"/>
      <w:r w:rsidRPr="007E39B8">
        <w:rPr>
          <w:rFonts w:ascii="Lucida Console" w:hAnsi="Lucida Console" w:cs="Microsoft Sans Serif"/>
          <w:lang w:val="en-US"/>
        </w:rPr>
        <w:t>_in</w:t>
      </w:r>
      <w:proofErr w:type="spellEnd"/>
    </w:p>
    <w:p w14:paraId="6740B289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</w:t>
      </w:r>
      <w:proofErr w:type="spellStart"/>
      <w:proofErr w:type="gramStart"/>
      <w:r w:rsidRPr="007E39B8">
        <w:rPr>
          <w:rFonts w:ascii="Lucida Console" w:hAnsi="Lucida Console" w:cs="Microsoft Sans Serif"/>
          <w:lang w:val="en-US"/>
        </w:rPr>
        <w:t>ebx,stdin</w:t>
      </w:r>
      <w:proofErr w:type="spellEnd"/>
      <w:proofErr w:type="gramEnd"/>
    </w:p>
    <w:p w14:paraId="380E25A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</w:t>
      </w:r>
      <w:proofErr w:type="gramStart"/>
      <w:r w:rsidRPr="007E39B8">
        <w:rPr>
          <w:rFonts w:ascii="Lucida Console" w:hAnsi="Lucida Console" w:cs="Microsoft Sans Serif"/>
          <w:lang w:val="en-US"/>
        </w:rPr>
        <w:t>ecx,%</w:t>
      </w:r>
      <w:proofErr w:type="gramEnd"/>
      <w:r w:rsidRPr="007E39B8">
        <w:rPr>
          <w:rFonts w:ascii="Lucida Console" w:hAnsi="Lucida Console" w:cs="Microsoft Sans Serif"/>
          <w:lang w:val="en-US"/>
        </w:rPr>
        <w:t>1</w:t>
      </w:r>
    </w:p>
    <w:p w14:paraId="11C88457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</w:t>
      </w:r>
      <w:proofErr w:type="gramStart"/>
      <w:r w:rsidRPr="007E39B8">
        <w:rPr>
          <w:rFonts w:ascii="Lucida Console" w:hAnsi="Lucida Console" w:cs="Microsoft Sans Serif"/>
          <w:lang w:val="en-US"/>
        </w:rPr>
        <w:t>edx,%</w:t>
      </w:r>
      <w:proofErr w:type="gramEnd"/>
      <w:r w:rsidRPr="007E39B8">
        <w:rPr>
          <w:rFonts w:ascii="Lucida Console" w:hAnsi="Lucida Console" w:cs="Microsoft Sans Serif"/>
          <w:lang w:val="en-US"/>
        </w:rPr>
        <w:t>2</w:t>
      </w:r>
    </w:p>
    <w:p w14:paraId="5489C84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int 80h</w:t>
      </w:r>
    </w:p>
    <w:p w14:paraId="44D65C36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7E39B8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6E9C5177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7DEE37D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7E39B8">
        <w:rPr>
          <w:rFonts w:ascii="Lucida Console" w:hAnsi="Lucida Console" w:cs="Microsoft Sans Serif"/>
          <w:lang w:val="en-US"/>
        </w:rPr>
        <w:t>section .</w:t>
      </w:r>
      <w:proofErr w:type="spellStart"/>
      <w:r w:rsidRPr="007E39B8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36E2206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num1 </w:t>
      </w:r>
      <w:proofErr w:type="spellStart"/>
      <w:r w:rsidRPr="007E39B8">
        <w:rPr>
          <w:rFonts w:ascii="Lucida Console" w:hAnsi="Lucida Console" w:cs="Microsoft Sans Serif"/>
          <w:lang w:val="en-US"/>
        </w:rPr>
        <w:t>resb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9</w:t>
      </w:r>
    </w:p>
    <w:p w14:paraId="1C01164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num2 </w:t>
      </w:r>
      <w:proofErr w:type="spellStart"/>
      <w:r w:rsidRPr="007E39B8">
        <w:rPr>
          <w:rFonts w:ascii="Lucida Console" w:hAnsi="Lucida Console" w:cs="Microsoft Sans Serif"/>
          <w:lang w:val="en-US"/>
        </w:rPr>
        <w:t>resb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9</w:t>
      </w:r>
    </w:p>
    <w:p w14:paraId="70BFC6D4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result </w:t>
      </w:r>
      <w:proofErr w:type="spellStart"/>
      <w:r w:rsidRPr="007E39B8">
        <w:rPr>
          <w:rFonts w:ascii="Lucida Console" w:hAnsi="Lucida Console" w:cs="Microsoft Sans Serif"/>
          <w:lang w:val="en-US"/>
        </w:rPr>
        <w:t>resb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9</w:t>
      </w:r>
    </w:p>
    <w:p w14:paraId="083B9F97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72661EF9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52BF1C5C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section .data</w:t>
      </w:r>
    </w:p>
    <w:p w14:paraId="08AFD077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</w:r>
      <w:proofErr w:type="spellStart"/>
      <w:r w:rsidRPr="007E39B8">
        <w:rPr>
          <w:rFonts w:ascii="Lucida Console" w:hAnsi="Lucida Console" w:cs="Microsoft Sans Serif"/>
          <w:lang w:val="en-US"/>
        </w:rPr>
        <w:t>sys_out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7E39B8">
        <w:rPr>
          <w:rFonts w:ascii="Lucida Console" w:hAnsi="Lucida Console" w:cs="Microsoft Sans Serif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lang w:val="en-US"/>
        </w:rPr>
        <w:t>4 ;To</w:t>
      </w:r>
      <w:proofErr w:type="gramEnd"/>
      <w:r w:rsidRPr="007E39B8">
        <w:rPr>
          <w:rFonts w:ascii="Lucida Console" w:hAnsi="Lucida Console" w:cs="Microsoft Sans Serif"/>
          <w:lang w:val="en-US"/>
        </w:rPr>
        <w:t xml:space="preserve"> output</w:t>
      </w:r>
    </w:p>
    <w:p w14:paraId="5BDD0CF1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</w:r>
      <w:proofErr w:type="spellStart"/>
      <w:r w:rsidRPr="007E39B8">
        <w:rPr>
          <w:rFonts w:ascii="Lucida Console" w:hAnsi="Lucida Console" w:cs="Microsoft Sans Serif"/>
          <w:lang w:val="en-US"/>
        </w:rPr>
        <w:t>sys_in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7E39B8">
        <w:rPr>
          <w:rFonts w:ascii="Lucida Console" w:hAnsi="Lucida Console" w:cs="Microsoft Sans Serif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lang w:val="en-US"/>
        </w:rPr>
        <w:t>3 ;To</w:t>
      </w:r>
      <w:proofErr w:type="gramEnd"/>
      <w:r w:rsidRPr="007E39B8">
        <w:rPr>
          <w:rFonts w:ascii="Lucida Console" w:hAnsi="Lucida Console" w:cs="Microsoft Sans Serif"/>
          <w:lang w:val="en-US"/>
        </w:rPr>
        <w:t xml:space="preserve"> Input</w:t>
      </w:r>
    </w:p>
    <w:p w14:paraId="4A465DBB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0886A328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</w:r>
      <w:proofErr w:type="spellStart"/>
      <w:r w:rsidRPr="007E39B8">
        <w:rPr>
          <w:rFonts w:ascii="Lucida Console" w:hAnsi="Lucida Console" w:cs="Microsoft Sans Serif"/>
          <w:lang w:val="en-US"/>
        </w:rPr>
        <w:t>stdout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7E39B8">
        <w:rPr>
          <w:rFonts w:ascii="Lucida Console" w:hAnsi="Lucida Console" w:cs="Microsoft Sans Serif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lang w:val="en-US"/>
        </w:rPr>
        <w:t>1 ;</w:t>
      </w:r>
      <w:proofErr w:type="spellStart"/>
      <w:r w:rsidRPr="007E39B8">
        <w:rPr>
          <w:rFonts w:ascii="Lucida Console" w:hAnsi="Lucida Console" w:cs="Microsoft Sans Serif"/>
          <w:lang w:val="en-US"/>
        </w:rPr>
        <w:t>Stdout</w:t>
      </w:r>
      <w:proofErr w:type="spellEnd"/>
      <w:proofErr w:type="gramEnd"/>
    </w:p>
    <w:p w14:paraId="302DEF4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stdin </w:t>
      </w:r>
      <w:proofErr w:type="spellStart"/>
      <w:r w:rsidRPr="007E39B8">
        <w:rPr>
          <w:rFonts w:ascii="Lucida Console" w:hAnsi="Lucida Console" w:cs="Microsoft Sans Serif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lang w:val="en-US"/>
        </w:rPr>
        <w:t>2 ;</w:t>
      </w:r>
      <w:proofErr w:type="spellStart"/>
      <w:r w:rsidRPr="007E39B8">
        <w:rPr>
          <w:rFonts w:ascii="Lucida Console" w:hAnsi="Lucida Console" w:cs="Microsoft Sans Serif"/>
          <w:lang w:val="en-US"/>
        </w:rPr>
        <w:t>Stdins</w:t>
      </w:r>
      <w:proofErr w:type="spellEnd"/>
      <w:proofErr w:type="gramEnd"/>
    </w:p>
    <w:p w14:paraId="6D423888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207FB84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p1 </w:t>
      </w:r>
      <w:proofErr w:type="spellStart"/>
      <w:r w:rsidRPr="007E39B8">
        <w:rPr>
          <w:rFonts w:ascii="Lucida Console" w:hAnsi="Lucida Console" w:cs="Microsoft Sans Serif"/>
          <w:lang w:val="en-US"/>
        </w:rPr>
        <w:t>db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'ENTER THE FIRST NUMBER: '</w:t>
      </w:r>
    </w:p>
    <w:p w14:paraId="5ECCA9B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p1L </w:t>
      </w:r>
      <w:proofErr w:type="spellStart"/>
      <w:r w:rsidRPr="007E39B8">
        <w:rPr>
          <w:rFonts w:ascii="Lucida Console" w:hAnsi="Lucida Console" w:cs="Microsoft Sans Serif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$-p1</w:t>
      </w:r>
    </w:p>
    <w:p w14:paraId="6C98E23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402A81E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p2 </w:t>
      </w:r>
      <w:proofErr w:type="spellStart"/>
      <w:r w:rsidRPr="007E39B8">
        <w:rPr>
          <w:rFonts w:ascii="Lucida Console" w:hAnsi="Lucida Console" w:cs="Microsoft Sans Serif"/>
          <w:lang w:val="en-US"/>
        </w:rPr>
        <w:t>db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'ENTER THE SECOND NUMBER: '</w:t>
      </w:r>
    </w:p>
    <w:p w14:paraId="39C5C6B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p2L </w:t>
      </w:r>
      <w:proofErr w:type="spellStart"/>
      <w:r w:rsidRPr="007E39B8">
        <w:rPr>
          <w:rFonts w:ascii="Lucida Console" w:hAnsi="Lucida Console" w:cs="Microsoft Sans Serif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$-p2</w:t>
      </w:r>
    </w:p>
    <w:p w14:paraId="73645D59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6C5E127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p3 </w:t>
      </w:r>
      <w:proofErr w:type="spellStart"/>
      <w:r w:rsidRPr="007E39B8">
        <w:rPr>
          <w:rFonts w:ascii="Lucida Console" w:hAnsi="Lucida Console" w:cs="Microsoft Sans Serif"/>
          <w:lang w:val="en-US"/>
        </w:rPr>
        <w:t>db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'ADD = '</w:t>
      </w:r>
    </w:p>
    <w:p w14:paraId="6FF87304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ab/>
        <w:t xml:space="preserve">p3L </w:t>
      </w:r>
      <w:proofErr w:type="spellStart"/>
      <w:r w:rsidRPr="007E39B8">
        <w:rPr>
          <w:rFonts w:ascii="Lucida Console" w:hAnsi="Lucida Console" w:cs="Microsoft Sans Serif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$-p3</w:t>
      </w:r>
    </w:p>
    <w:p w14:paraId="29615B6A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16FCA7D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75BF644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section .text</w:t>
      </w:r>
    </w:p>
    <w:p w14:paraId="4A77DA94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73093C4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global _start:</w:t>
      </w:r>
    </w:p>
    <w:p w14:paraId="445B3C5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_start:</w:t>
      </w:r>
    </w:p>
    <w:p w14:paraId="7B261AC9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7FDE7AAA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print p</w:t>
      </w:r>
      <w:proofErr w:type="gramStart"/>
      <w:r w:rsidRPr="007E39B8">
        <w:rPr>
          <w:rFonts w:ascii="Lucida Console" w:hAnsi="Lucida Console" w:cs="Microsoft Sans Serif"/>
          <w:lang w:val="en-US"/>
        </w:rPr>
        <w:t>1,p</w:t>
      </w:r>
      <w:proofErr w:type="gramEnd"/>
      <w:r w:rsidRPr="007E39B8">
        <w:rPr>
          <w:rFonts w:ascii="Lucida Console" w:hAnsi="Lucida Console" w:cs="Microsoft Sans Serif"/>
          <w:lang w:val="en-US"/>
        </w:rPr>
        <w:t>1L</w:t>
      </w:r>
    </w:p>
    <w:p w14:paraId="1514D07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input num1,9</w:t>
      </w:r>
    </w:p>
    <w:p w14:paraId="5A8DE65A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10CB0056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print p</w:t>
      </w:r>
      <w:proofErr w:type="gramStart"/>
      <w:r w:rsidRPr="007E39B8">
        <w:rPr>
          <w:rFonts w:ascii="Lucida Console" w:hAnsi="Lucida Console" w:cs="Microsoft Sans Serif"/>
          <w:lang w:val="en-US"/>
        </w:rPr>
        <w:t>2,p</w:t>
      </w:r>
      <w:proofErr w:type="gramEnd"/>
      <w:r w:rsidRPr="007E39B8">
        <w:rPr>
          <w:rFonts w:ascii="Lucida Console" w:hAnsi="Lucida Console" w:cs="Microsoft Sans Serif"/>
          <w:lang w:val="en-US"/>
        </w:rPr>
        <w:t>2L</w:t>
      </w:r>
    </w:p>
    <w:p w14:paraId="56D89D76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input num2,9</w:t>
      </w:r>
    </w:p>
    <w:p w14:paraId="4F1D96E0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3D31F581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esi,3 </w:t>
      </w:r>
      <w:proofErr w:type="gramStart"/>
      <w:r w:rsidRPr="007E39B8">
        <w:rPr>
          <w:rFonts w:ascii="Lucida Console" w:hAnsi="Lucida Console" w:cs="Microsoft Sans Serif"/>
          <w:lang w:val="en-US"/>
        </w:rPr>
        <w:t xml:space="preserve">  ;Pointing</w:t>
      </w:r>
      <w:proofErr w:type="gramEnd"/>
      <w:r w:rsidRPr="007E39B8">
        <w:rPr>
          <w:rFonts w:ascii="Lucida Console" w:hAnsi="Lucida Console" w:cs="Microsoft Sans Serif"/>
          <w:lang w:val="en-US"/>
        </w:rPr>
        <w:t xml:space="preserve"> to the rightmost digit</w:t>
      </w:r>
    </w:p>
    <w:p w14:paraId="40A41F71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mov ecx,4 </w:t>
      </w:r>
      <w:proofErr w:type="gramStart"/>
      <w:r w:rsidRPr="007E39B8">
        <w:rPr>
          <w:rFonts w:ascii="Lucida Console" w:hAnsi="Lucida Console" w:cs="Microsoft Sans Serif"/>
          <w:lang w:val="en-US"/>
        </w:rPr>
        <w:t xml:space="preserve">  ;Number</w:t>
      </w:r>
      <w:proofErr w:type="gramEnd"/>
      <w:r w:rsidRPr="007E39B8">
        <w:rPr>
          <w:rFonts w:ascii="Lucida Console" w:hAnsi="Lucida Console" w:cs="Microsoft Sans Serif"/>
          <w:lang w:val="en-US"/>
        </w:rPr>
        <w:t xml:space="preserve"> of digits</w:t>
      </w:r>
    </w:p>
    <w:p w14:paraId="73571A20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proofErr w:type="spellStart"/>
      <w:r w:rsidRPr="007E39B8">
        <w:rPr>
          <w:rFonts w:ascii="Lucida Console" w:hAnsi="Lucida Console" w:cs="Microsoft Sans Serif"/>
          <w:lang w:val="en-US"/>
        </w:rPr>
        <w:t>clc</w:t>
      </w:r>
      <w:proofErr w:type="spellEnd"/>
    </w:p>
    <w:p w14:paraId="6F9222E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5452CE1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proofErr w:type="spellStart"/>
      <w:r w:rsidRPr="007E39B8">
        <w:rPr>
          <w:rFonts w:ascii="Lucida Console" w:hAnsi="Lucida Console" w:cs="Microsoft Sans Serif"/>
          <w:lang w:val="en-US"/>
        </w:rPr>
        <w:t>add_loop</w:t>
      </w:r>
      <w:proofErr w:type="spellEnd"/>
      <w:r w:rsidRPr="007E39B8">
        <w:rPr>
          <w:rFonts w:ascii="Lucida Console" w:hAnsi="Lucida Console" w:cs="Microsoft Sans Serif"/>
          <w:lang w:val="en-US"/>
        </w:rPr>
        <w:t>:</w:t>
      </w:r>
    </w:p>
    <w:p w14:paraId="07BA1DA8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7E39B8">
        <w:rPr>
          <w:rFonts w:ascii="Lucida Console" w:hAnsi="Lucida Console" w:cs="Microsoft Sans Serif"/>
          <w:lang w:val="en-US"/>
        </w:rPr>
        <w:t>al,[</w:t>
      </w:r>
      <w:proofErr w:type="gramEnd"/>
      <w:r w:rsidRPr="007E39B8">
        <w:rPr>
          <w:rFonts w:ascii="Lucida Console" w:hAnsi="Lucida Console" w:cs="Microsoft Sans Serif"/>
          <w:lang w:val="en-US"/>
        </w:rPr>
        <w:t>num1+esi]</w:t>
      </w:r>
    </w:p>
    <w:p w14:paraId="0A1077D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7E39B8">
        <w:rPr>
          <w:rFonts w:ascii="Lucida Console" w:hAnsi="Lucida Console" w:cs="Microsoft Sans Serif"/>
          <w:lang w:val="en-US"/>
        </w:rPr>
        <w:t>adc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lang w:val="en-US"/>
        </w:rPr>
        <w:t>al,[</w:t>
      </w:r>
      <w:proofErr w:type="gramEnd"/>
      <w:r w:rsidRPr="007E39B8">
        <w:rPr>
          <w:rFonts w:ascii="Lucida Console" w:hAnsi="Lucida Console" w:cs="Microsoft Sans Serif"/>
          <w:lang w:val="en-US"/>
        </w:rPr>
        <w:t>num2+esi]  ;</w:t>
      </w:r>
      <w:proofErr w:type="spellStart"/>
      <w:r w:rsidRPr="007E39B8">
        <w:rPr>
          <w:rFonts w:ascii="Lucida Console" w:hAnsi="Lucida Console" w:cs="Microsoft Sans Serif"/>
          <w:lang w:val="en-US"/>
        </w:rPr>
        <w:t>adc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add with carry</w:t>
      </w:r>
    </w:p>
    <w:p w14:paraId="34D1793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7E39B8">
        <w:rPr>
          <w:rFonts w:ascii="Lucida Console" w:hAnsi="Lucida Console" w:cs="Microsoft Sans Serif"/>
          <w:lang w:val="en-US"/>
        </w:rPr>
        <w:t>aaa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            </w:t>
      </w:r>
      <w:proofErr w:type="gramStart"/>
      <w:r w:rsidRPr="007E39B8">
        <w:rPr>
          <w:rFonts w:ascii="Lucida Console" w:hAnsi="Lucida Console" w:cs="Microsoft Sans Serif"/>
          <w:lang w:val="en-US"/>
        </w:rPr>
        <w:t xml:space="preserve">  ;Adjust</w:t>
      </w:r>
      <w:proofErr w:type="gramEnd"/>
      <w:r w:rsidRPr="007E39B8">
        <w:rPr>
          <w:rFonts w:ascii="Lucida Console" w:hAnsi="Lucida Console" w:cs="Microsoft Sans Serif"/>
          <w:lang w:val="en-US"/>
        </w:rPr>
        <w:t xml:space="preserve"> after addition</w:t>
      </w:r>
    </w:p>
    <w:p w14:paraId="63235F0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7E39B8">
        <w:rPr>
          <w:rFonts w:ascii="Lucida Console" w:hAnsi="Lucida Console" w:cs="Microsoft Sans Serif"/>
          <w:lang w:val="en-US"/>
        </w:rPr>
        <w:t>pushf</w:t>
      </w:r>
      <w:proofErr w:type="spellEnd"/>
    </w:p>
    <w:p w14:paraId="5F02B1DE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  or al,30h</w:t>
      </w:r>
    </w:p>
    <w:p w14:paraId="056E6F50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  </w:t>
      </w:r>
      <w:proofErr w:type="spellStart"/>
      <w:r w:rsidRPr="007E39B8">
        <w:rPr>
          <w:rFonts w:ascii="Lucida Console" w:hAnsi="Lucida Console" w:cs="Microsoft Sans Serif"/>
          <w:lang w:val="en-US"/>
        </w:rPr>
        <w:t>popf</w:t>
      </w:r>
      <w:proofErr w:type="spellEnd"/>
    </w:p>
    <w:p w14:paraId="78B1057C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3A2C5371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  mov [</w:t>
      </w:r>
      <w:proofErr w:type="spellStart"/>
      <w:r w:rsidRPr="007E39B8">
        <w:rPr>
          <w:rFonts w:ascii="Lucida Console" w:hAnsi="Lucida Console" w:cs="Microsoft Sans Serif"/>
          <w:lang w:val="en-US"/>
        </w:rPr>
        <w:t>result+esi</w:t>
      </w:r>
      <w:proofErr w:type="spellEnd"/>
      <w:proofErr w:type="gramStart"/>
      <w:r w:rsidRPr="007E39B8">
        <w:rPr>
          <w:rFonts w:ascii="Lucida Console" w:hAnsi="Lucida Console" w:cs="Microsoft Sans Serif"/>
          <w:lang w:val="en-US"/>
        </w:rPr>
        <w:t>],al</w:t>
      </w:r>
      <w:proofErr w:type="gramEnd"/>
    </w:p>
    <w:p w14:paraId="5189F76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  dec </w:t>
      </w:r>
      <w:proofErr w:type="spellStart"/>
      <w:r w:rsidRPr="007E39B8">
        <w:rPr>
          <w:rFonts w:ascii="Lucida Console" w:hAnsi="Lucida Console" w:cs="Microsoft Sans Serif"/>
          <w:lang w:val="en-US"/>
        </w:rPr>
        <w:t>esi</w:t>
      </w:r>
      <w:proofErr w:type="spellEnd"/>
      <w:r w:rsidRPr="007E39B8">
        <w:rPr>
          <w:rFonts w:ascii="Lucida Console" w:hAnsi="Lucida Console" w:cs="Microsoft Sans Serif"/>
          <w:lang w:val="en-US"/>
        </w:rPr>
        <w:t xml:space="preserve">       </w:t>
      </w:r>
      <w:proofErr w:type="gramStart"/>
      <w:r w:rsidRPr="007E39B8">
        <w:rPr>
          <w:rFonts w:ascii="Lucida Console" w:hAnsi="Lucida Console" w:cs="Microsoft Sans Serif"/>
          <w:lang w:val="en-US"/>
        </w:rPr>
        <w:t xml:space="preserve">  ;decrement</w:t>
      </w:r>
      <w:proofErr w:type="gramEnd"/>
    </w:p>
    <w:p w14:paraId="34E4429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 xml:space="preserve">  loop </w:t>
      </w:r>
      <w:proofErr w:type="spellStart"/>
      <w:r w:rsidRPr="007E39B8">
        <w:rPr>
          <w:rFonts w:ascii="Lucida Console" w:hAnsi="Lucida Console" w:cs="Microsoft Sans Serif"/>
          <w:lang w:val="en-US"/>
        </w:rPr>
        <w:t>add_loop</w:t>
      </w:r>
      <w:proofErr w:type="spellEnd"/>
    </w:p>
    <w:p w14:paraId="33DA97F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64045F54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print p</w:t>
      </w:r>
      <w:proofErr w:type="gramStart"/>
      <w:r w:rsidRPr="007E39B8">
        <w:rPr>
          <w:rFonts w:ascii="Lucida Console" w:hAnsi="Lucida Console" w:cs="Microsoft Sans Serif"/>
          <w:lang w:val="en-US"/>
        </w:rPr>
        <w:t>3,p</w:t>
      </w:r>
      <w:proofErr w:type="gramEnd"/>
      <w:r w:rsidRPr="007E39B8">
        <w:rPr>
          <w:rFonts w:ascii="Lucida Console" w:hAnsi="Lucida Console" w:cs="Microsoft Sans Serif"/>
          <w:lang w:val="en-US"/>
        </w:rPr>
        <w:t>3L</w:t>
      </w:r>
    </w:p>
    <w:p w14:paraId="16CA04BE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print result,9</w:t>
      </w:r>
    </w:p>
    <w:p w14:paraId="5F249DBA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</w:p>
    <w:p w14:paraId="1AC3C4F6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mov eax,1</w:t>
      </w:r>
    </w:p>
    <w:p w14:paraId="6367C36B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mov ebx,0</w:t>
      </w:r>
    </w:p>
    <w:p w14:paraId="6E4FA5D2" w14:textId="1EC0C69A" w:rsidR="007E39B8" w:rsidRPr="007E39B8" w:rsidRDefault="007E39B8" w:rsidP="007E39B8">
      <w:pPr>
        <w:spacing w:after="0"/>
        <w:rPr>
          <w:rFonts w:ascii="Lucida Console" w:hAnsi="Lucida Console" w:cs="Microsoft Sans Serif"/>
          <w:lang w:val="en-US"/>
        </w:rPr>
      </w:pPr>
      <w:r w:rsidRPr="007E39B8">
        <w:rPr>
          <w:rFonts w:ascii="Lucida Console" w:hAnsi="Lucida Console" w:cs="Microsoft Sans Serif"/>
          <w:lang w:val="en-US"/>
        </w:rPr>
        <w:t>int 80h</w:t>
      </w:r>
    </w:p>
    <w:p w14:paraId="514EEF08" w14:textId="77777777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  <w:sectPr w:rsidR="007E39B8" w:rsidSect="007E39B8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14240FD6" w14:textId="77777777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9082595" w14:textId="59CC77FD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7E39B8"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5AA4650E" w14:textId="77777777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019BFA3" w14:textId="778D5330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7E39B8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03BD52E0" wp14:editId="2B4B8195">
            <wp:extent cx="5731510" cy="1311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CDDE" w14:textId="77777777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A18AA2F" w14:textId="77777777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0752DB4" w14:textId="0AB703C7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7E39B8">
        <w:rPr>
          <w:rFonts w:ascii="Verdana" w:hAnsi="Verdana" w:cs="Microsoft Sans Serif"/>
          <w:sz w:val="28"/>
          <w:szCs w:val="28"/>
          <w:lang w:val="en-US"/>
        </w:rPr>
        <w:lastRenderedPageBreak/>
        <w:t>2)</w:t>
      </w:r>
    </w:p>
    <w:p w14:paraId="4D89F185" w14:textId="77777777" w:rsid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  <w:sectPr w:rsidR="007E39B8" w:rsidSect="007E39B8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470C6170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%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macro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print 2</w:t>
      </w:r>
    </w:p>
    <w:p w14:paraId="4102EEF6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</w:t>
      </w:r>
      <w:proofErr w:type="spellStart"/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eax,sys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_out</w:t>
      </w:r>
      <w:proofErr w:type="spellEnd"/>
    </w:p>
    <w:p w14:paraId="2896351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</w:t>
      </w:r>
      <w:proofErr w:type="spellStart"/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ebx,stdout</w:t>
      </w:r>
      <w:proofErr w:type="spellEnd"/>
      <w:proofErr w:type="gramEnd"/>
    </w:p>
    <w:p w14:paraId="257EEE59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ecx,%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1</w:t>
      </w:r>
    </w:p>
    <w:p w14:paraId="118A9B0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edx,%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2</w:t>
      </w:r>
    </w:p>
    <w:p w14:paraId="0D696AEE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int 80h</w:t>
      </w:r>
    </w:p>
    <w:p w14:paraId="2037DFB7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%</w:t>
      </w:r>
      <w:proofErr w:type="spellStart"/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endmacro</w:t>
      </w:r>
      <w:proofErr w:type="spellEnd"/>
      <w:proofErr w:type="gramEnd"/>
    </w:p>
    <w:p w14:paraId="1A8E2C40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5B4452A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%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macro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input 2</w:t>
      </w:r>
    </w:p>
    <w:p w14:paraId="67232AA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</w:t>
      </w:r>
      <w:proofErr w:type="spellStart"/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eax,sys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_in</w:t>
      </w:r>
      <w:proofErr w:type="spellEnd"/>
    </w:p>
    <w:p w14:paraId="4B292B87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</w:t>
      </w:r>
      <w:proofErr w:type="spellStart"/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ebx,stdin</w:t>
      </w:r>
      <w:proofErr w:type="spellEnd"/>
      <w:proofErr w:type="gramEnd"/>
    </w:p>
    <w:p w14:paraId="0577BD7A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ecx,%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1</w:t>
      </w:r>
    </w:p>
    <w:p w14:paraId="5DACA638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edx,%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2</w:t>
      </w:r>
    </w:p>
    <w:p w14:paraId="4371955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int 80h</w:t>
      </w:r>
    </w:p>
    <w:p w14:paraId="777A68F7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%</w:t>
      </w:r>
      <w:proofErr w:type="spellStart"/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endmacro</w:t>
      </w:r>
      <w:proofErr w:type="spellEnd"/>
      <w:proofErr w:type="gramEnd"/>
    </w:p>
    <w:p w14:paraId="2E19C770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2E04E95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section .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bss</w:t>
      </w:r>
      <w:proofErr w:type="spellEnd"/>
      <w:proofErr w:type="gramEnd"/>
    </w:p>
    <w:p w14:paraId="0D782CF6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num1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resb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9</w:t>
      </w:r>
    </w:p>
    <w:p w14:paraId="56618CFE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num2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resb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9</w:t>
      </w:r>
    </w:p>
    <w:p w14:paraId="776ACBE1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result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resb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9</w:t>
      </w:r>
    </w:p>
    <w:p w14:paraId="78BE5C4C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39E7C1A7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section .data</w:t>
      </w:r>
    </w:p>
    <w:p w14:paraId="0AFCE8D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sys_out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4 ;To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output</w:t>
      </w:r>
    </w:p>
    <w:p w14:paraId="237CD998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sys_in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3 ;To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Input</w:t>
      </w:r>
    </w:p>
    <w:p w14:paraId="07B46820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2F0B472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stdout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1 ;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Stdout</w:t>
      </w:r>
      <w:proofErr w:type="spellEnd"/>
      <w:proofErr w:type="gramEnd"/>
    </w:p>
    <w:p w14:paraId="5EB661FC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stdin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2 ;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Stdins</w:t>
      </w:r>
      <w:proofErr w:type="spellEnd"/>
      <w:proofErr w:type="gramEnd"/>
    </w:p>
    <w:p w14:paraId="15D9FC2E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66AC3F4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p1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db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'ENTER THE FIRST NUMBER: '</w:t>
      </w:r>
    </w:p>
    <w:p w14:paraId="7905A84A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p1L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$-p1</w:t>
      </w:r>
    </w:p>
    <w:p w14:paraId="691622FB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1148DA04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p2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db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'ENTER THE SECOND NUMBER: '</w:t>
      </w:r>
    </w:p>
    <w:p w14:paraId="32E0955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p2L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$-p2</w:t>
      </w:r>
    </w:p>
    <w:p w14:paraId="6CCDBB76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2B9D990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p3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db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'SUB= '</w:t>
      </w:r>
    </w:p>
    <w:p w14:paraId="580552E0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ab/>
        <w:t xml:space="preserve">p3L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equ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$-p3</w:t>
      </w:r>
    </w:p>
    <w:p w14:paraId="5F493C5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179C645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65C33BAB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section .text</w:t>
      </w:r>
    </w:p>
    <w:p w14:paraId="0DD500F1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3F91CDA8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global _start:</w:t>
      </w:r>
    </w:p>
    <w:p w14:paraId="578B7109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_start:</w:t>
      </w:r>
    </w:p>
    <w:p w14:paraId="1B7C394B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07AEAF9E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print p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1,p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1L</w:t>
      </w:r>
    </w:p>
    <w:p w14:paraId="5393EAC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input num1,9</w:t>
      </w:r>
    </w:p>
    <w:p w14:paraId="6CA3D9B1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64E35AFA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print p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2,p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2L</w:t>
      </w:r>
    </w:p>
    <w:p w14:paraId="0126167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input num2,9</w:t>
      </w:r>
    </w:p>
    <w:p w14:paraId="2D37BCE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4E579BB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esi,3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;pointing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to the rightmost digit</w:t>
      </w:r>
    </w:p>
    <w:p w14:paraId="11FD11F0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mov ecx,4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;Number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of digits</w:t>
      </w:r>
    </w:p>
    <w:p w14:paraId="34A5CF3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clc</w:t>
      </w:r>
      <w:proofErr w:type="spellEnd"/>
    </w:p>
    <w:p w14:paraId="580A950B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2904A5B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sub_loop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:</w:t>
      </w:r>
    </w:p>
    <w:p w14:paraId="3255DB0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mov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al,[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num1+esi]</w:t>
      </w:r>
    </w:p>
    <w:p w14:paraId="22BFB5CB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sbb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al,[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num2+esi]  ;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substract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with borrow</w:t>
      </w:r>
    </w:p>
    <w:p w14:paraId="2FADECF6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aas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            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;Adjust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after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substraction</w:t>
      </w:r>
      <w:proofErr w:type="spellEnd"/>
    </w:p>
    <w:p w14:paraId="3E68666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pushf</w:t>
      </w:r>
      <w:proofErr w:type="spellEnd"/>
    </w:p>
    <w:p w14:paraId="462D000A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or al,30h</w:t>
      </w:r>
    </w:p>
    <w:p w14:paraId="4767672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popf</w:t>
      </w:r>
      <w:proofErr w:type="spellEnd"/>
    </w:p>
    <w:p w14:paraId="64EE50F6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25A4D3DF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mov [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result+esi</w:t>
      </w:r>
      <w:proofErr w:type="spellEnd"/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],al</w:t>
      </w:r>
      <w:proofErr w:type="gramEnd"/>
    </w:p>
    <w:p w14:paraId="3F60D81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dec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esi</w:t>
      </w:r>
      <w:proofErr w:type="spellEnd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     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;decrement</w:t>
      </w:r>
      <w:proofErr w:type="gramEnd"/>
    </w:p>
    <w:p w14:paraId="014DFE03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 xml:space="preserve">  loop </w:t>
      </w:r>
      <w:proofErr w:type="spell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sub_loop</w:t>
      </w:r>
      <w:proofErr w:type="spellEnd"/>
    </w:p>
    <w:p w14:paraId="281679E8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014F7155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print p</w:t>
      </w:r>
      <w:proofErr w:type="gramStart"/>
      <w:r w:rsidRPr="007E39B8">
        <w:rPr>
          <w:rFonts w:ascii="Lucida Console" w:hAnsi="Lucida Console" w:cs="Microsoft Sans Serif"/>
          <w:sz w:val="24"/>
          <w:szCs w:val="24"/>
          <w:lang w:val="en-US"/>
        </w:rPr>
        <w:t>3,p</w:t>
      </w:r>
      <w:proofErr w:type="gramEnd"/>
      <w:r w:rsidRPr="007E39B8">
        <w:rPr>
          <w:rFonts w:ascii="Lucida Console" w:hAnsi="Lucida Console" w:cs="Microsoft Sans Serif"/>
          <w:sz w:val="24"/>
          <w:szCs w:val="24"/>
          <w:lang w:val="en-US"/>
        </w:rPr>
        <w:t>3L</w:t>
      </w:r>
    </w:p>
    <w:p w14:paraId="5FBB83C2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print result,9</w:t>
      </w:r>
    </w:p>
    <w:p w14:paraId="37BAA2A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0DFF917B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mov eax,1</w:t>
      </w:r>
    </w:p>
    <w:p w14:paraId="207CCBDD" w14:textId="77777777" w:rsidR="007E39B8" w:rsidRPr="007E39B8" w:rsidRDefault="007E39B8" w:rsidP="007E39B8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mov ebx,0</w:t>
      </w:r>
    </w:p>
    <w:p w14:paraId="0B90C9CF" w14:textId="77777777" w:rsidR="007E39B8" w:rsidRDefault="007E39B8" w:rsidP="003803E6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  <w:r w:rsidRPr="007E39B8">
        <w:rPr>
          <w:rFonts w:ascii="Lucida Console" w:hAnsi="Lucida Console" w:cs="Microsoft Sans Serif"/>
          <w:sz w:val="24"/>
          <w:szCs w:val="24"/>
          <w:lang w:val="en-US"/>
        </w:rPr>
        <w:t>int 80h</w:t>
      </w:r>
    </w:p>
    <w:p w14:paraId="40036903" w14:textId="77777777" w:rsidR="007E39B8" w:rsidRDefault="007E39B8" w:rsidP="003803E6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  <w:sectPr w:rsidR="007E39B8" w:rsidSect="007E39B8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685CDCA7" w14:textId="77777777" w:rsidR="007E39B8" w:rsidRDefault="007E39B8" w:rsidP="003803E6">
      <w:pPr>
        <w:spacing w:after="0"/>
        <w:rPr>
          <w:rFonts w:ascii="Lucida Console" w:hAnsi="Lucida Console" w:cs="Microsoft Sans Serif"/>
          <w:sz w:val="24"/>
          <w:szCs w:val="24"/>
          <w:lang w:val="en-US"/>
        </w:rPr>
      </w:pPr>
    </w:p>
    <w:p w14:paraId="56711F05" w14:textId="095D72FE" w:rsidR="007E39B8" w:rsidRDefault="007E39B8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7E39B8"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61112C06" w14:textId="6AD2D365" w:rsidR="00DB5F6A" w:rsidRDefault="00DB5F6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504B524" w14:textId="62D178E6" w:rsidR="00DB5F6A" w:rsidRPr="007E39B8" w:rsidRDefault="00DB5F6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DB5F6A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1917FF47" wp14:editId="225724E7">
            <wp:extent cx="5731510" cy="1226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6A" w:rsidRPr="007E39B8" w:rsidSect="007E39B8">
      <w:type w:val="continuous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D751" w14:textId="77777777" w:rsidR="009E33C7" w:rsidRDefault="009E33C7" w:rsidP="003803E6">
      <w:pPr>
        <w:spacing w:after="0" w:line="240" w:lineRule="auto"/>
      </w:pPr>
      <w:r>
        <w:separator/>
      </w:r>
    </w:p>
  </w:endnote>
  <w:endnote w:type="continuationSeparator" w:id="0">
    <w:p w14:paraId="1735D124" w14:textId="77777777" w:rsidR="009E33C7" w:rsidRDefault="009E33C7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9CFF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012A9F7C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8AFDA" w14:textId="77777777" w:rsidR="009E33C7" w:rsidRDefault="009E33C7" w:rsidP="003803E6">
      <w:pPr>
        <w:spacing w:after="0" w:line="240" w:lineRule="auto"/>
      </w:pPr>
      <w:r>
        <w:separator/>
      </w:r>
    </w:p>
  </w:footnote>
  <w:footnote w:type="continuationSeparator" w:id="0">
    <w:p w14:paraId="67BAA5C9" w14:textId="77777777" w:rsidR="009E33C7" w:rsidRDefault="009E33C7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B984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4946C1E3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3A88FF80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gUA+CRePSwAAAA="/>
  </w:docVars>
  <w:rsids>
    <w:rsidRoot w:val="007E39B8"/>
    <w:rsid w:val="000E4863"/>
    <w:rsid w:val="003803E6"/>
    <w:rsid w:val="007020C8"/>
    <w:rsid w:val="007E39B8"/>
    <w:rsid w:val="00816D67"/>
    <w:rsid w:val="008D10DD"/>
    <w:rsid w:val="009E33C7"/>
    <w:rsid w:val="009E6446"/>
    <w:rsid w:val="00A83E1A"/>
    <w:rsid w:val="00DB5F6A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F7CB5"/>
  <w15:chartTrackingRefBased/>
  <w15:docId w15:val="{2C134E5B-62D8-495E-A395-5EBB1323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2022-06-13T01:57:00Z</dcterms:created>
  <dcterms:modified xsi:type="dcterms:W3CDTF">2022-06-13T02:03:00Z</dcterms:modified>
</cp:coreProperties>
</file>