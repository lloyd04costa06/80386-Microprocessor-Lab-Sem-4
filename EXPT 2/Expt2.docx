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009E" w14:textId="77777777" w:rsidR="005B5AF7" w:rsidRDefault="005B5AF7" w:rsidP="003803E6">
      <w:pPr>
        <w:spacing w:after="0"/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7038CE0E" w14:textId="4FBD7D55" w:rsidR="003803E6" w:rsidRPr="005B5AF7" w:rsidRDefault="005B5AF7" w:rsidP="003803E6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5B5AF7">
        <w:rPr>
          <w:rFonts w:ascii="Arial" w:hAnsi="Arial" w:cs="Arial"/>
          <w:b/>
          <w:bCs/>
          <w:sz w:val="28"/>
          <w:szCs w:val="28"/>
          <w:lang w:val="en-US"/>
        </w:rPr>
        <w:t>SOURCE CODE</w:t>
      </w:r>
    </w:p>
    <w:p w14:paraId="05F8A204" w14:textId="40F7E650" w:rsidR="005B5AF7" w:rsidRPr="005B5AF7" w:rsidRDefault="005B5AF7" w:rsidP="003803E6">
      <w:pPr>
        <w:spacing w:after="0"/>
        <w:rPr>
          <w:rFonts w:ascii="Arial" w:hAnsi="Arial" w:cs="Arial"/>
          <w:sz w:val="18"/>
          <w:szCs w:val="18"/>
          <w:lang w:val="en-US"/>
        </w:rPr>
      </w:pPr>
    </w:p>
    <w:p w14:paraId="014B55FF" w14:textId="2AA7EBFE" w:rsidR="005B5AF7" w:rsidRDefault="005B5AF7" w:rsidP="003803E6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AF7">
        <w:rPr>
          <w:rFonts w:ascii="Arial" w:hAnsi="Arial" w:cs="Arial"/>
          <w:sz w:val="28"/>
          <w:szCs w:val="28"/>
          <w:lang w:val="en-US"/>
        </w:rPr>
        <w:t>1)</w:t>
      </w:r>
    </w:p>
    <w:p w14:paraId="07152F7E" w14:textId="77777777" w:rsidR="005B5AF7" w:rsidRDefault="005B5AF7" w:rsidP="003803E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459EB3C6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>section .data</w:t>
      </w:r>
    </w:p>
    <w:p w14:paraId="74638C77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hello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db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'HELLO WORLD',4</w:t>
      </w:r>
    </w:p>
    <w:p w14:paraId="2A10B3C2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helloLen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equ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$-hello</w:t>
      </w:r>
    </w:p>
    <w:p w14:paraId="5DCCDD23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</w:p>
    <w:p w14:paraId="6866F4D5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50CB882A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>section .text</w:t>
      </w:r>
    </w:p>
    <w:p w14:paraId="2B33859B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729956AF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global _start</w:t>
      </w:r>
    </w:p>
    <w:p w14:paraId="7F9F6D6F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223630E4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_start:</w:t>
      </w:r>
    </w:p>
    <w:p w14:paraId="13FE4E28" w14:textId="34A3DE14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eax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4</w:t>
      </w:r>
    </w:p>
    <w:p w14:paraId="1E091845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ebx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1</w:t>
      </w:r>
    </w:p>
    <w:p w14:paraId="5DF4CA55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ecx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hello</w:t>
      </w:r>
    </w:p>
    <w:p w14:paraId="130312B9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edx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helloLen</w:t>
      </w:r>
      <w:proofErr w:type="spellEnd"/>
    </w:p>
    <w:p w14:paraId="77F1EFA3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int 80h</w:t>
      </w:r>
    </w:p>
    <w:p w14:paraId="17833568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1FA48D8E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eax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1</w:t>
      </w:r>
    </w:p>
    <w:p w14:paraId="06D751F6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ebx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0</w:t>
      </w:r>
    </w:p>
    <w:p w14:paraId="0D7007E3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int 80h</w:t>
      </w:r>
    </w:p>
    <w:p w14:paraId="7CFFFB2D" w14:textId="77777777" w:rsidR="005B5AF7" w:rsidRPr="005B5AF7" w:rsidRDefault="005B5AF7" w:rsidP="003803E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178B0213" w14:textId="0D8B8541" w:rsidR="005B5AF7" w:rsidRDefault="005B5AF7" w:rsidP="003803E6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AF7">
        <w:rPr>
          <w:rFonts w:ascii="Arial" w:hAnsi="Arial" w:cs="Arial"/>
          <w:sz w:val="28"/>
          <w:szCs w:val="28"/>
          <w:lang w:val="en-US"/>
        </w:rPr>
        <w:t>OUTPUT</w:t>
      </w:r>
    </w:p>
    <w:p w14:paraId="3C83B5E0" w14:textId="56C81130" w:rsidR="00017EB1" w:rsidRDefault="00017EB1" w:rsidP="003803E6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64EE8C" wp14:editId="61430CCD">
            <wp:simplePos x="0" y="0"/>
            <wp:positionH relativeFrom="column">
              <wp:posOffset>-87630</wp:posOffset>
            </wp:positionH>
            <wp:positionV relativeFrom="paragraph">
              <wp:posOffset>297180</wp:posOffset>
            </wp:positionV>
            <wp:extent cx="5731510" cy="620395"/>
            <wp:effectExtent l="0" t="0" r="254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E67FC2" w14:textId="448FAC0C" w:rsidR="00017EB1" w:rsidRPr="005B5AF7" w:rsidRDefault="00017EB1" w:rsidP="003803E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13E647E8" w14:textId="4A0987D4" w:rsidR="005B5AF7" w:rsidRPr="005B5AF7" w:rsidRDefault="005B5AF7" w:rsidP="003803E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7F0DF06E" w14:textId="52CB9B70" w:rsidR="005B5AF7" w:rsidRDefault="005B5AF7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AF7">
        <w:rPr>
          <w:rFonts w:ascii="Arial" w:hAnsi="Arial" w:cs="Arial"/>
          <w:sz w:val="28"/>
          <w:szCs w:val="28"/>
          <w:lang w:val="en-US"/>
        </w:rPr>
        <w:t>2)</w:t>
      </w:r>
    </w:p>
    <w:p w14:paraId="6816E709" w14:textId="51AA2BD2" w:rsidR="005B5AF7" w:rsidRDefault="005B5AF7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283852B4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>section .data</w:t>
      </w:r>
    </w:p>
    <w:p w14:paraId="13C98FF8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star times 9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db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'*'</w:t>
      </w:r>
    </w:p>
    <w:p w14:paraId="36A4E8FF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6F8B588C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>section .text</w:t>
      </w:r>
    </w:p>
    <w:p w14:paraId="4FD0F1DD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global _start</w:t>
      </w:r>
    </w:p>
    <w:p w14:paraId="1DDB80A2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_start:</w:t>
      </w:r>
    </w:p>
    <w:p w14:paraId="08E2760F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eax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4</w:t>
      </w:r>
    </w:p>
    <w:p w14:paraId="72D7E18E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ebx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1</w:t>
      </w:r>
    </w:p>
    <w:p w14:paraId="5EF5090F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ecx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star</w:t>
      </w:r>
    </w:p>
    <w:p w14:paraId="796963AE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edx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9</w:t>
      </w:r>
    </w:p>
    <w:p w14:paraId="5B22053E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int 80h</w:t>
      </w:r>
    </w:p>
    <w:p w14:paraId="432FFF41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</w:p>
    <w:p w14:paraId="23603163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eax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1</w:t>
      </w:r>
    </w:p>
    <w:p w14:paraId="3C537576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ebx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0</w:t>
      </w:r>
    </w:p>
    <w:p w14:paraId="68CE092E" w14:textId="77777777" w:rsidR="005B5AF7" w:rsidRPr="00017EB1" w:rsidRDefault="005B5AF7" w:rsidP="005B5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int 80h</w:t>
      </w:r>
    </w:p>
    <w:p w14:paraId="43431755" w14:textId="77777777" w:rsidR="005B5AF7" w:rsidRDefault="005B5AF7" w:rsidP="005B5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5FF22E" w14:textId="77777777" w:rsidR="005B5AF7" w:rsidRPr="005B5AF7" w:rsidRDefault="005B5AF7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54CDB4B4" w14:textId="66B428C8" w:rsidR="005B5AF7" w:rsidRDefault="00017EB1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3523752" wp14:editId="00297E05">
            <wp:simplePos x="0" y="0"/>
            <wp:positionH relativeFrom="column">
              <wp:posOffset>0</wp:posOffset>
            </wp:positionH>
            <wp:positionV relativeFrom="paragraph">
              <wp:posOffset>410482</wp:posOffset>
            </wp:positionV>
            <wp:extent cx="5725795" cy="7073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5AF7" w:rsidRPr="005B5AF7">
        <w:rPr>
          <w:rFonts w:ascii="Arial" w:hAnsi="Arial" w:cs="Arial"/>
          <w:sz w:val="28"/>
          <w:szCs w:val="28"/>
          <w:lang w:val="en-US"/>
        </w:rPr>
        <w:t>OUTPUT</w:t>
      </w:r>
    </w:p>
    <w:p w14:paraId="45554B00" w14:textId="6E26EF38" w:rsidR="00017EB1" w:rsidRPr="005B5AF7" w:rsidRDefault="00017EB1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6AACB7A4" w14:textId="1776E9A2" w:rsidR="005B5AF7" w:rsidRPr="005B5AF7" w:rsidRDefault="005B5AF7" w:rsidP="003803E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041CD323" w14:textId="712C2AF5" w:rsidR="005B5AF7" w:rsidRDefault="005B5AF7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AF7">
        <w:rPr>
          <w:rFonts w:ascii="Arial" w:hAnsi="Arial" w:cs="Arial"/>
          <w:sz w:val="28"/>
          <w:szCs w:val="28"/>
          <w:lang w:val="en-US"/>
        </w:rPr>
        <w:t>3)</w:t>
      </w:r>
    </w:p>
    <w:p w14:paraId="4678E919" w14:textId="279333BC" w:rsidR="005B5AF7" w:rsidRDefault="005B5AF7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2C929AB2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>section .data</w:t>
      </w:r>
    </w:p>
    <w:p w14:paraId="0F456EEA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75BCCF16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mssg1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db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'HELLO WORLD',10</w:t>
      </w:r>
    </w:p>
    <w:p w14:paraId="67617527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mssg1Len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equ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$-mssg1</w:t>
      </w:r>
    </w:p>
    <w:p w14:paraId="20D8443E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23BEC7A8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mssg2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db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'HELLO USER',10</w:t>
      </w:r>
    </w:p>
    <w:p w14:paraId="68FE364B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mssg2Len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equ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$-mssg2</w:t>
      </w:r>
    </w:p>
    <w:p w14:paraId="7B75D946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</w:p>
    <w:p w14:paraId="731D4032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sys_exit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equ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1</w:t>
      </w:r>
    </w:p>
    <w:p w14:paraId="4434C26A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sys_write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equ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4</w:t>
      </w:r>
    </w:p>
    <w:p w14:paraId="371326EA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stdin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equ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0</w:t>
      </w:r>
    </w:p>
    <w:p w14:paraId="74C8A0A4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stdout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equ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1</w:t>
      </w:r>
    </w:p>
    <w:p w14:paraId="4FC7B847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3BF549A5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>section .text</w:t>
      </w:r>
    </w:p>
    <w:p w14:paraId="4C170E37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2B893491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global _start</w:t>
      </w:r>
    </w:p>
    <w:p w14:paraId="49B25752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59CCCAEA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_start:</w:t>
      </w:r>
    </w:p>
    <w:p w14:paraId="209162F4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 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eax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sys_write</w:t>
      </w:r>
      <w:proofErr w:type="spellEnd"/>
    </w:p>
    <w:p w14:paraId="048DEC5B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ebx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stdout</w:t>
      </w:r>
      <w:proofErr w:type="spellEnd"/>
    </w:p>
    <w:p w14:paraId="53B11DFF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ecx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mssg1</w:t>
      </w:r>
    </w:p>
    <w:p w14:paraId="4CD8AFA7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edx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mssg1Len</w:t>
      </w:r>
    </w:p>
    <w:p w14:paraId="2FD788B7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int 80h</w:t>
      </w:r>
    </w:p>
    <w:p w14:paraId="7AA48F4C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</w:p>
    <w:p w14:paraId="161A4701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 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eax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sys_write</w:t>
      </w:r>
      <w:proofErr w:type="spellEnd"/>
    </w:p>
    <w:p w14:paraId="0922B687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ebx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stdout</w:t>
      </w:r>
      <w:proofErr w:type="spellEnd"/>
    </w:p>
    <w:p w14:paraId="13C0FF42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ecx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mssg2</w:t>
      </w:r>
    </w:p>
    <w:p w14:paraId="6E0D52E0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edx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mssg2Len</w:t>
      </w:r>
    </w:p>
    <w:p w14:paraId="10315BA8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int 80h</w:t>
      </w:r>
    </w:p>
    <w:p w14:paraId="5095EE4F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22E421F8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</w:p>
    <w:p w14:paraId="24F7F5B2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579975E5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eax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sys_exit</w:t>
      </w:r>
      <w:proofErr w:type="spellEnd"/>
    </w:p>
    <w:p w14:paraId="354CAFED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ebx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stdin</w:t>
      </w:r>
    </w:p>
    <w:p w14:paraId="5A05F9DA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int 80h</w:t>
      </w:r>
    </w:p>
    <w:p w14:paraId="324F0979" w14:textId="77777777" w:rsid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3469FE" w14:textId="52D43E03" w:rsidR="005B5AF7" w:rsidRDefault="005B5AF7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35BE745" w14:textId="76F38F3D" w:rsidR="00017EB1" w:rsidRDefault="00017EB1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78CB15DC" w14:textId="77777777" w:rsidR="00017EB1" w:rsidRPr="005B5AF7" w:rsidRDefault="00017EB1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60DC997D" w14:textId="3D0EAB3F" w:rsidR="005B5AF7" w:rsidRDefault="00017EB1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B5CF783" wp14:editId="5D3FAA31">
            <wp:simplePos x="0" y="0"/>
            <wp:positionH relativeFrom="column">
              <wp:posOffset>0</wp:posOffset>
            </wp:positionH>
            <wp:positionV relativeFrom="paragraph">
              <wp:posOffset>354148</wp:posOffset>
            </wp:positionV>
            <wp:extent cx="5725795" cy="870857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7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5AF7" w:rsidRPr="005B5AF7">
        <w:rPr>
          <w:rFonts w:ascii="Arial" w:hAnsi="Arial" w:cs="Arial"/>
          <w:sz w:val="28"/>
          <w:szCs w:val="28"/>
          <w:lang w:val="en-US"/>
        </w:rPr>
        <w:t>OUTPUT</w:t>
      </w:r>
    </w:p>
    <w:p w14:paraId="3F6F2807" w14:textId="6E7C9936" w:rsidR="00017EB1" w:rsidRPr="005B5AF7" w:rsidRDefault="00017EB1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082196C2" w14:textId="77777777" w:rsidR="00017EB1" w:rsidRPr="005B5AF7" w:rsidRDefault="00017EB1" w:rsidP="003803E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7ED2FDDA" w14:textId="2DE2AF8C" w:rsidR="005B5AF7" w:rsidRDefault="005B5AF7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AF7">
        <w:rPr>
          <w:rFonts w:ascii="Arial" w:hAnsi="Arial" w:cs="Arial"/>
          <w:sz w:val="28"/>
          <w:szCs w:val="28"/>
          <w:lang w:val="en-US"/>
        </w:rPr>
        <w:t>4)</w:t>
      </w:r>
    </w:p>
    <w:p w14:paraId="6C755D0E" w14:textId="6D7FE210" w:rsidR="00017EB1" w:rsidRDefault="00017EB1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0FF530F6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>section .data</w:t>
      </w:r>
    </w:p>
    <w:p w14:paraId="4C640603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34478738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sys_exit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equ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1</w:t>
      </w:r>
    </w:p>
    <w:p w14:paraId="371B38ED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sys_write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equ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4</w:t>
      </w:r>
    </w:p>
    <w:p w14:paraId="2A639DD0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stdout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equ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0</w:t>
      </w:r>
    </w:p>
    <w:p w14:paraId="4AA9F380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74EF6584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name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db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'GCE GOA',10</w:t>
      </w:r>
    </w:p>
    <w:p w14:paraId="1F166800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nameL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equ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$-name</w:t>
      </w:r>
    </w:p>
    <w:p w14:paraId="39A082F8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5DCD3C0F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>section .text</w:t>
      </w:r>
    </w:p>
    <w:p w14:paraId="2585EEBB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global _start</w:t>
      </w:r>
    </w:p>
    <w:p w14:paraId="1E244943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_start:</w:t>
      </w:r>
    </w:p>
    <w:p w14:paraId="711B5432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 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eax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sys_write</w:t>
      </w:r>
      <w:proofErr w:type="spellEnd"/>
    </w:p>
    <w:p w14:paraId="4079FF98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ebx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stdout</w:t>
      </w:r>
      <w:proofErr w:type="spellEnd"/>
    </w:p>
    <w:p w14:paraId="234F46C2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ecx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name</w:t>
      </w:r>
    </w:p>
    <w:p w14:paraId="335A4077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edx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nameL</w:t>
      </w:r>
      <w:proofErr w:type="spellEnd"/>
    </w:p>
    <w:p w14:paraId="2867F3B8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int 80h</w:t>
      </w:r>
    </w:p>
    <w:p w14:paraId="36FD8F32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</w:p>
    <w:p w14:paraId="386B313B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mov[name],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dword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 'GEC '</w:t>
      </w:r>
    </w:p>
    <w:p w14:paraId="034C6387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2492E346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eax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sys_write</w:t>
      </w:r>
      <w:proofErr w:type="spellEnd"/>
    </w:p>
    <w:p w14:paraId="3225B4DF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ebx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stdout</w:t>
      </w:r>
      <w:proofErr w:type="spellEnd"/>
    </w:p>
    <w:p w14:paraId="6B98A195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ecx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>, name</w:t>
      </w:r>
    </w:p>
    <w:p w14:paraId="597BB169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edx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nameL</w:t>
      </w:r>
      <w:proofErr w:type="spellEnd"/>
    </w:p>
    <w:p w14:paraId="7951F2B7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int 80h</w:t>
      </w:r>
    </w:p>
    <w:p w14:paraId="57D9540F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</w:p>
    <w:p w14:paraId="477AADC6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eax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sys_exit</w:t>
      </w:r>
      <w:proofErr w:type="spellEnd"/>
    </w:p>
    <w:p w14:paraId="4869551A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 xml:space="preserve">mov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ebx</w:t>
      </w:r>
      <w:proofErr w:type="spellEnd"/>
      <w:r w:rsidRPr="00017EB1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proofErr w:type="spellStart"/>
      <w:r w:rsidRPr="00017EB1">
        <w:rPr>
          <w:rFonts w:ascii="Lucida Console" w:hAnsi="Lucida Console" w:cs="Courier New"/>
          <w:sz w:val="24"/>
          <w:szCs w:val="24"/>
          <w:lang w:val="en-US"/>
        </w:rPr>
        <w:t>stdout</w:t>
      </w:r>
      <w:proofErr w:type="spellEnd"/>
    </w:p>
    <w:p w14:paraId="0BF2ADED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  <w:t>int 80h</w:t>
      </w:r>
    </w:p>
    <w:p w14:paraId="78070AA7" w14:textId="77777777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17EB1">
        <w:rPr>
          <w:rFonts w:ascii="Lucida Console" w:hAnsi="Lucida Console" w:cs="Courier New"/>
          <w:sz w:val="24"/>
          <w:szCs w:val="24"/>
          <w:lang w:val="en-US"/>
        </w:rPr>
        <w:tab/>
      </w:r>
    </w:p>
    <w:p w14:paraId="5E1062F1" w14:textId="0BA1509E" w:rsidR="00017EB1" w:rsidRPr="00017EB1" w:rsidRDefault="00017EB1" w:rsidP="00017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F6189FB" w14:textId="2863D16F" w:rsidR="005B5AF7" w:rsidRPr="005B5AF7" w:rsidRDefault="005B5AF7" w:rsidP="005B5AF7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AF7">
        <w:rPr>
          <w:rFonts w:ascii="Arial" w:hAnsi="Arial" w:cs="Arial"/>
          <w:sz w:val="28"/>
          <w:szCs w:val="28"/>
          <w:lang w:val="en-US"/>
        </w:rPr>
        <w:t>OUTPUT</w:t>
      </w:r>
    </w:p>
    <w:p w14:paraId="5E51AFD2" w14:textId="57CABDF8" w:rsidR="005B5AF7" w:rsidRDefault="00017EB1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  <w:r>
        <w:rPr>
          <w:rFonts w:ascii="Microsoft Sans Serif" w:hAnsi="Microsoft Sans Serif" w:cs="Microsoft Sans Serif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 wp14:anchorId="3A022243" wp14:editId="29F91791">
            <wp:simplePos x="0" y="0"/>
            <wp:positionH relativeFrom="column">
              <wp:posOffset>0</wp:posOffset>
            </wp:positionH>
            <wp:positionV relativeFrom="paragraph">
              <wp:posOffset>167095</wp:posOffset>
            </wp:positionV>
            <wp:extent cx="5725795" cy="882015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E6AB96" w14:textId="075160D4" w:rsidR="006222CC" w:rsidRDefault="006222CC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57FC557E" w14:textId="0668B09F" w:rsidR="006222CC" w:rsidRDefault="006222CC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p w14:paraId="7196065F" w14:textId="628EEA35" w:rsidR="006222CC" w:rsidRPr="005B5AF7" w:rsidRDefault="006222CC" w:rsidP="006222C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7F4CE5" w14:textId="77777777" w:rsidR="006222CC" w:rsidRPr="005B5AF7" w:rsidRDefault="006222CC" w:rsidP="006222CC">
      <w:pPr>
        <w:spacing w:after="0"/>
        <w:rPr>
          <w:rFonts w:ascii="Arial" w:hAnsi="Arial" w:cs="Arial"/>
          <w:sz w:val="18"/>
          <w:szCs w:val="18"/>
          <w:lang w:val="en-US"/>
        </w:rPr>
      </w:pPr>
    </w:p>
    <w:p w14:paraId="65B5B3B2" w14:textId="37A528E1" w:rsidR="006222CC" w:rsidRDefault="006222CC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</w:t>
      </w:r>
      <w:r w:rsidRPr="005B5AF7">
        <w:rPr>
          <w:rFonts w:ascii="Arial" w:hAnsi="Arial" w:cs="Arial"/>
          <w:sz w:val="28"/>
          <w:szCs w:val="28"/>
          <w:lang w:val="en-US"/>
        </w:rPr>
        <w:t>)</w:t>
      </w:r>
    </w:p>
    <w:p w14:paraId="561E0A24" w14:textId="77777777" w:rsidR="006222CC" w:rsidRDefault="006222CC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5128AD52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section .data</w:t>
      </w:r>
    </w:p>
    <w:p w14:paraId="208E103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'HELLO WORLD',10</w:t>
      </w:r>
    </w:p>
    <w:p w14:paraId="050FBC69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stt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'HELLO GEC',10</w:t>
      </w:r>
    </w:p>
    <w:p w14:paraId="47BBB9BF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D1B7AC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7FE87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section .text</w:t>
      </w:r>
    </w:p>
    <w:p w14:paraId="2D0548A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global _start</w:t>
      </w:r>
    </w:p>
    <w:p w14:paraId="3EC06C4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_start:</w:t>
      </w:r>
    </w:p>
    <w:p w14:paraId="7706E28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>, 4</w:t>
      </w:r>
    </w:p>
    <w:p w14:paraId="5E2DC6E9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>, 1</w:t>
      </w:r>
    </w:p>
    <w:p w14:paraId="1D34BF6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</w:p>
    <w:p w14:paraId="0B9E7A7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12</w:t>
      </w:r>
    </w:p>
    <w:p w14:paraId="59CD616D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371F7AE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BA9D6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>, 4</w:t>
      </w:r>
    </w:p>
    <w:p w14:paraId="0B3535B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>, 1</w:t>
      </w:r>
    </w:p>
    <w:p w14:paraId="135A50ED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stt</w:t>
      </w:r>
      <w:proofErr w:type="spellEnd"/>
    </w:p>
    <w:p w14:paraId="0ADF445B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10</w:t>
      </w:r>
    </w:p>
    <w:p w14:paraId="324E09A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76D47CFE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CC00C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>, 1</w:t>
      </w:r>
    </w:p>
    <w:p w14:paraId="3D45B5EB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>, 0</w:t>
      </w:r>
    </w:p>
    <w:p w14:paraId="3660CEFD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7DE63F05" w14:textId="5977EF14" w:rsidR="006222CC" w:rsidRP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BAD27E" w14:textId="691BB099" w:rsidR="006222CC" w:rsidRDefault="006222CC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OUTPUT</w:t>
      </w:r>
    </w:p>
    <w:p w14:paraId="6652D1B8" w14:textId="77777777" w:rsidR="006222CC" w:rsidRDefault="006222CC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160FB64" w14:textId="554CECF6" w:rsidR="006222CC" w:rsidRDefault="0065403D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03D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32B7C80" wp14:editId="482FEDE7">
            <wp:extent cx="5731510" cy="855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06F4" w14:textId="02609C9B" w:rsidR="006222CC" w:rsidRDefault="006222CC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24F1A61" w14:textId="77777777" w:rsidR="0065403D" w:rsidRDefault="0065403D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5D6F357C" w14:textId="12446E84" w:rsidR="006222CC" w:rsidRDefault="006222CC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6)</w:t>
      </w:r>
    </w:p>
    <w:p w14:paraId="66507C4B" w14:textId="6A6E3F26" w:rsidR="006222CC" w:rsidRDefault="006222CC" w:rsidP="006222CC">
      <w:pPr>
        <w:spacing w:after="0"/>
        <w:rPr>
          <w:rFonts w:ascii="Lucida Console" w:hAnsi="Lucida Console" w:cs="Arial"/>
          <w:sz w:val="24"/>
          <w:szCs w:val="24"/>
          <w:lang w:val="en-US"/>
        </w:rPr>
      </w:pPr>
    </w:p>
    <w:p w14:paraId="3104FF3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section .data</w:t>
      </w:r>
    </w:p>
    <w:p w14:paraId="27BE9687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4 ;To</w:t>
      </w:r>
      <w:proofErr w:type="gramEnd"/>
      <w:r>
        <w:rPr>
          <w:rFonts w:ascii="Courier New" w:hAnsi="Courier New" w:cs="Courier New"/>
          <w:lang w:val="en-US"/>
        </w:rPr>
        <w:t xml:space="preserve"> output</w:t>
      </w:r>
    </w:p>
    <w:p w14:paraId="55A1747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sys_in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3 ;To</w:t>
      </w:r>
      <w:proofErr w:type="gramEnd"/>
      <w:r>
        <w:rPr>
          <w:rFonts w:ascii="Courier New" w:hAnsi="Courier New" w:cs="Courier New"/>
          <w:lang w:val="en-US"/>
        </w:rPr>
        <w:t xml:space="preserve"> Input</w:t>
      </w:r>
    </w:p>
    <w:p w14:paraId="2DFDAE4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13CAB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1 ;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  <w:proofErr w:type="gramEnd"/>
    </w:p>
    <w:p w14:paraId="2A5477B1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stdin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2 ;</w:t>
      </w:r>
      <w:proofErr w:type="spellStart"/>
      <w:r>
        <w:rPr>
          <w:rFonts w:ascii="Courier New" w:hAnsi="Courier New" w:cs="Courier New"/>
          <w:lang w:val="en-US"/>
        </w:rPr>
        <w:t>Stdins</w:t>
      </w:r>
      <w:proofErr w:type="spellEnd"/>
      <w:proofErr w:type="gramEnd"/>
    </w:p>
    <w:p w14:paraId="0580978C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428BF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00156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p1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'ENTER YOU NAME: '</w:t>
      </w:r>
    </w:p>
    <w:p w14:paraId="5B415992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p1L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$-p1</w:t>
      </w:r>
    </w:p>
    <w:p w14:paraId="7516116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A579D2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p2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'ENTER THE NUMBER: '</w:t>
      </w:r>
    </w:p>
    <w:p w14:paraId="693F677F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p2L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$-p2</w:t>
      </w:r>
    </w:p>
    <w:p w14:paraId="407256CB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78738C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p3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'YOUR NAME IS: '</w:t>
      </w:r>
    </w:p>
    <w:p w14:paraId="10F5BED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p3L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$-p3</w:t>
      </w:r>
    </w:p>
    <w:p w14:paraId="3EA7170C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2BF22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p4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'YOUR NUMBER IS: '</w:t>
      </w:r>
    </w:p>
    <w:p w14:paraId="4FF50D31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p4L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$-p4</w:t>
      </w:r>
    </w:p>
    <w:p w14:paraId="591720D7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53B52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59FD07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section .</w:t>
      </w:r>
      <w:proofErr w:type="spellStart"/>
      <w:r>
        <w:rPr>
          <w:rFonts w:ascii="Courier New" w:hAnsi="Courier New" w:cs="Courier New"/>
          <w:lang w:val="en-US"/>
        </w:rPr>
        <w:t>bss</w:t>
      </w:r>
      <w:proofErr w:type="spellEnd"/>
      <w:proofErr w:type="gramEnd"/>
    </w:p>
    <w:p w14:paraId="444CB72E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num </w:t>
      </w:r>
      <w:proofErr w:type="spellStart"/>
      <w:r>
        <w:rPr>
          <w:rFonts w:ascii="Courier New" w:hAnsi="Courier New" w:cs="Courier New"/>
          <w:lang w:val="en-US"/>
        </w:rPr>
        <w:t>resb</w:t>
      </w:r>
      <w:proofErr w:type="spellEnd"/>
      <w:r>
        <w:rPr>
          <w:rFonts w:ascii="Courier New" w:hAnsi="Courier New" w:cs="Courier New"/>
          <w:lang w:val="en-US"/>
        </w:rPr>
        <w:t xml:space="preserve"> 9</w:t>
      </w:r>
    </w:p>
    <w:p w14:paraId="4E1C3E0C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C85202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name </w:t>
      </w:r>
      <w:proofErr w:type="spellStart"/>
      <w:r>
        <w:rPr>
          <w:rFonts w:ascii="Courier New" w:hAnsi="Courier New" w:cs="Courier New"/>
          <w:lang w:val="en-US"/>
        </w:rPr>
        <w:t>resb</w:t>
      </w:r>
      <w:proofErr w:type="spellEnd"/>
      <w:r>
        <w:rPr>
          <w:rFonts w:ascii="Courier New" w:hAnsi="Courier New" w:cs="Courier New"/>
          <w:lang w:val="en-US"/>
        </w:rPr>
        <w:t xml:space="preserve"> 9</w:t>
      </w:r>
    </w:p>
    <w:p w14:paraId="0A2EA70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section .text</w:t>
      </w:r>
    </w:p>
    <w:p w14:paraId="3ACA4F8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global _start</w:t>
      </w:r>
    </w:p>
    <w:p w14:paraId="7E597FF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_start:</w:t>
      </w:r>
    </w:p>
    <w:p w14:paraId="4A8E76ED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</w:p>
    <w:p w14:paraId="5675406E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</w:p>
    <w:p w14:paraId="6B35B019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p1</w:t>
      </w:r>
    </w:p>
    <w:p w14:paraId="05B19DC1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p1L</w:t>
      </w:r>
    </w:p>
    <w:p w14:paraId="09FDB38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64DD27A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46CA79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sys_in</w:t>
      </w:r>
      <w:proofErr w:type="spellEnd"/>
    </w:p>
    <w:p w14:paraId="1DD23C2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>, stdin</w:t>
      </w:r>
    </w:p>
    <w:p w14:paraId="255A86D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name</w:t>
      </w:r>
    </w:p>
    <w:p w14:paraId="1CF4152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9</w:t>
      </w:r>
    </w:p>
    <w:p w14:paraId="5ADBC58B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3C363991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4B41E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</w:p>
    <w:p w14:paraId="6D2AEBD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</w:p>
    <w:p w14:paraId="22A588AB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p2</w:t>
      </w:r>
    </w:p>
    <w:p w14:paraId="4378D692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p2L</w:t>
      </w:r>
    </w:p>
    <w:p w14:paraId="0DCC7FB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794BB5A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84369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sys_in</w:t>
      </w:r>
      <w:proofErr w:type="spellEnd"/>
    </w:p>
    <w:p w14:paraId="332EE27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>, stdin</w:t>
      </w:r>
    </w:p>
    <w:p w14:paraId="28B213F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num</w:t>
      </w:r>
    </w:p>
    <w:p w14:paraId="52B4E1C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9</w:t>
      </w:r>
    </w:p>
    <w:p w14:paraId="0046F447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0FDF5189" w14:textId="4AA4AE4C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47B031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</w:p>
    <w:p w14:paraId="2A3EFCD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</w:p>
    <w:p w14:paraId="4D7701C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p3</w:t>
      </w:r>
    </w:p>
    <w:p w14:paraId="698AF252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p3L</w:t>
      </w:r>
    </w:p>
    <w:p w14:paraId="127F304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346AAF6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D836C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</w:p>
    <w:p w14:paraId="30BA056D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</w:p>
    <w:p w14:paraId="6B6EE2C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name</w:t>
      </w:r>
    </w:p>
    <w:p w14:paraId="17FE4D9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9</w:t>
      </w:r>
    </w:p>
    <w:p w14:paraId="11F2C84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29F96D3C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E067CB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</w:p>
    <w:p w14:paraId="1BFABE2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</w:p>
    <w:p w14:paraId="7D5D84C1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p4</w:t>
      </w:r>
    </w:p>
    <w:p w14:paraId="07BACEDC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p4L</w:t>
      </w:r>
    </w:p>
    <w:p w14:paraId="249E9362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7288D8B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EDB9B9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</w:p>
    <w:p w14:paraId="68FAA35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</w:p>
    <w:p w14:paraId="7258C56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num</w:t>
      </w:r>
    </w:p>
    <w:p w14:paraId="5299CBDF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9</w:t>
      </w:r>
    </w:p>
    <w:p w14:paraId="712F008D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3335198F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22520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>, 1</w:t>
      </w:r>
    </w:p>
    <w:p w14:paraId="1AB095AE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>, 0</w:t>
      </w:r>
    </w:p>
    <w:p w14:paraId="036AF939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4AD821BB" w14:textId="6E58157B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797D2F" w14:textId="77777777" w:rsidR="006222CC" w:rsidRPr="006222CC" w:rsidRDefault="006222CC" w:rsidP="006222CC">
      <w:pPr>
        <w:spacing w:after="0"/>
        <w:rPr>
          <w:rFonts w:ascii="Lucida Console" w:hAnsi="Lucida Console" w:cs="Arial"/>
          <w:sz w:val="24"/>
          <w:szCs w:val="24"/>
          <w:lang w:val="en-US"/>
        </w:rPr>
      </w:pPr>
    </w:p>
    <w:p w14:paraId="687852AB" w14:textId="7CC4263A" w:rsidR="006222CC" w:rsidRDefault="006222CC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OUTPUT</w:t>
      </w:r>
    </w:p>
    <w:p w14:paraId="0BFB8186" w14:textId="77777777" w:rsidR="0065403D" w:rsidRDefault="0065403D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742A398F" w14:textId="09CA64AA" w:rsidR="006222CC" w:rsidRDefault="0065403D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03D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484715A" wp14:editId="69084175">
            <wp:extent cx="5731510" cy="929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08EA" w14:textId="77777777" w:rsidR="006222CC" w:rsidRDefault="006222CC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5CF80F2E" w14:textId="12EF14FE" w:rsidR="006222CC" w:rsidRDefault="006222CC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7)</w:t>
      </w:r>
    </w:p>
    <w:p w14:paraId="7905196E" w14:textId="53AD83E6" w:rsidR="006222CC" w:rsidRDefault="006222CC" w:rsidP="006222CC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08A1D8F9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section .</w:t>
      </w:r>
      <w:proofErr w:type="spellStart"/>
      <w:r>
        <w:rPr>
          <w:rFonts w:ascii="Courier New" w:hAnsi="Courier New" w:cs="Courier New"/>
          <w:lang w:val="en-US"/>
        </w:rPr>
        <w:t>bss</w:t>
      </w:r>
      <w:proofErr w:type="spellEnd"/>
      <w:proofErr w:type="gramEnd"/>
    </w:p>
    <w:p w14:paraId="440D821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num1 </w:t>
      </w:r>
      <w:proofErr w:type="spellStart"/>
      <w:r>
        <w:rPr>
          <w:rFonts w:ascii="Courier New" w:hAnsi="Courier New" w:cs="Courier New"/>
          <w:lang w:val="en-US"/>
        </w:rPr>
        <w:t>resb</w:t>
      </w:r>
      <w:proofErr w:type="spellEnd"/>
      <w:r>
        <w:rPr>
          <w:rFonts w:ascii="Courier New" w:hAnsi="Courier New" w:cs="Courier New"/>
          <w:lang w:val="en-US"/>
        </w:rPr>
        <w:t xml:space="preserve"> 9</w:t>
      </w:r>
    </w:p>
    <w:p w14:paraId="554406E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num2 </w:t>
      </w:r>
      <w:proofErr w:type="spellStart"/>
      <w:r>
        <w:rPr>
          <w:rFonts w:ascii="Courier New" w:hAnsi="Courier New" w:cs="Courier New"/>
          <w:lang w:val="en-US"/>
        </w:rPr>
        <w:t>resb</w:t>
      </w:r>
      <w:proofErr w:type="spellEnd"/>
      <w:r>
        <w:rPr>
          <w:rFonts w:ascii="Courier New" w:hAnsi="Courier New" w:cs="Courier New"/>
          <w:lang w:val="en-US"/>
        </w:rPr>
        <w:t xml:space="preserve"> 9</w:t>
      </w:r>
    </w:p>
    <w:p w14:paraId="2DC9399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section .data</w:t>
      </w:r>
    </w:p>
    <w:p w14:paraId="1BB20FE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18A21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4 ;To</w:t>
      </w:r>
      <w:proofErr w:type="gramEnd"/>
      <w:r>
        <w:rPr>
          <w:rFonts w:ascii="Courier New" w:hAnsi="Courier New" w:cs="Courier New"/>
          <w:lang w:val="en-US"/>
        </w:rPr>
        <w:t xml:space="preserve"> output</w:t>
      </w:r>
    </w:p>
    <w:p w14:paraId="610EA39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sys_in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3 ;To</w:t>
      </w:r>
      <w:proofErr w:type="gramEnd"/>
      <w:r>
        <w:rPr>
          <w:rFonts w:ascii="Courier New" w:hAnsi="Courier New" w:cs="Courier New"/>
          <w:lang w:val="en-US"/>
        </w:rPr>
        <w:t xml:space="preserve"> Input</w:t>
      </w:r>
    </w:p>
    <w:p w14:paraId="09A6DF41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CF7CB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1 ;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  <w:proofErr w:type="gramEnd"/>
    </w:p>
    <w:p w14:paraId="6FEFF927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stdin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2 ;</w:t>
      </w:r>
      <w:proofErr w:type="spellStart"/>
      <w:r>
        <w:rPr>
          <w:rFonts w:ascii="Courier New" w:hAnsi="Courier New" w:cs="Courier New"/>
          <w:lang w:val="en-US"/>
        </w:rPr>
        <w:t>Stdins</w:t>
      </w:r>
      <w:proofErr w:type="spellEnd"/>
      <w:proofErr w:type="gramEnd"/>
    </w:p>
    <w:p w14:paraId="64363F5B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297F5F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p1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'ENTER THE FIRST NUMBER: '</w:t>
      </w:r>
    </w:p>
    <w:p w14:paraId="230815E9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p1L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$-p1</w:t>
      </w:r>
    </w:p>
    <w:p w14:paraId="083D608B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5AD6041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p2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'ENTER THE SECOND NUMBER: '</w:t>
      </w:r>
    </w:p>
    <w:p w14:paraId="57527A7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p2L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$-p2</w:t>
      </w:r>
    </w:p>
    <w:p w14:paraId="123069A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51869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p3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'THE NUMBER YOU ENTERED ARE: ',10</w:t>
      </w:r>
    </w:p>
    <w:p w14:paraId="60A4B8F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p3L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$-p3</w:t>
      </w:r>
    </w:p>
    <w:p w14:paraId="2A59272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402FA7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70F8C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section .text</w:t>
      </w:r>
    </w:p>
    <w:p w14:paraId="7F03CAD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global _start</w:t>
      </w:r>
    </w:p>
    <w:p w14:paraId="4F89AC4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_start:</w:t>
      </w:r>
    </w:p>
    <w:p w14:paraId="6FA37B6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DC22D87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</w:p>
    <w:p w14:paraId="4D5991D9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</w:p>
    <w:p w14:paraId="003D0AC7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p1</w:t>
      </w:r>
    </w:p>
    <w:p w14:paraId="40D318B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p1L</w:t>
      </w:r>
    </w:p>
    <w:p w14:paraId="7D67BC3B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0FAD21E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FAD8DC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sys_in</w:t>
      </w:r>
      <w:proofErr w:type="spellEnd"/>
    </w:p>
    <w:p w14:paraId="555E5B5E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>, stdin</w:t>
      </w:r>
    </w:p>
    <w:p w14:paraId="1FE4114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num1</w:t>
      </w:r>
    </w:p>
    <w:p w14:paraId="0B77620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9</w:t>
      </w:r>
    </w:p>
    <w:p w14:paraId="7DF877D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401A500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7C8C4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</w:p>
    <w:p w14:paraId="611E966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</w:p>
    <w:p w14:paraId="6D7CA4A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p2</w:t>
      </w:r>
    </w:p>
    <w:p w14:paraId="61C4FC6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p2L</w:t>
      </w:r>
    </w:p>
    <w:p w14:paraId="5D13A03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54F5F23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59DD1A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sys_in</w:t>
      </w:r>
      <w:proofErr w:type="spellEnd"/>
    </w:p>
    <w:p w14:paraId="64842654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>, stdin</w:t>
      </w:r>
    </w:p>
    <w:p w14:paraId="3CBF565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num2</w:t>
      </w:r>
    </w:p>
    <w:p w14:paraId="135FD159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9</w:t>
      </w:r>
    </w:p>
    <w:p w14:paraId="5DEF0E5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3705CC4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7A0A11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</w:p>
    <w:p w14:paraId="08E12551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</w:p>
    <w:p w14:paraId="406140B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p3</w:t>
      </w:r>
    </w:p>
    <w:p w14:paraId="6DFC4701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p3L</w:t>
      </w:r>
    </w:p>
    <w:p w14:paraId="023CD6BF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730707B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C00FBC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</w:p>
    <w:p w14:paraId="362893D0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</w:p>
    <w:p w14:paraId="4DBB576C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num1</w:t>
      </w:r>
    </w:p>
    <w:p w14:paraId="2715A14E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9</w:t>
      </w:r>
    </w:p>
    <w:p w14:paraId="03D9E35D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58F418D6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69B078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A3C68F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sys_out</w:t>
      </w:r>
      <w:proofErr w:type="spellEnd"/>
    </w:p>
    <w:p w14:paraId="5205230E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stdout</w:t>
      </w:r>
      <w:proofErr w:type="spellEnd"/>
    </w:p>
    <w:p w14:paraId="2A1EB86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ecx</w:t>
      </w:r>
      <w:proofErr w:type="spellEnd"/>
      <w:r>
        <w:rPr>
          <w:rFonts w:ascii="Courier New" w:hAnsi="Courier New" w:cs="Courier New"/>
          <w:lang w:val="en-US"/>
        </w:rPr>
        <w:t>, num2</w:t>
      </w:r>
    </w:p>
    <w:p w14:paraId="779481CE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edx</w:t>
      </w:r>
      <w:proofErr w:type="spellEnd"/>
      <w:r>
        <w:rPr>
          <w:rFonts w:ascii="Courier New" w:hAnsi="Courier New" w:cs="Courier New"/>
          <w:lang w:val="en-US"/>
        </w:rPr>
        <w:t>, 9</w:t>
      </w:r>
    </w:p>
    <w:p w14:paraId="1744C5DB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44672C8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23822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E449623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eax</w:t>
      </w:r>
      <w:proofErr w:type="spellEnd"/>
      <w:r>
        <w:rPr>
          <w:rFonts w:ascii="Courier New" w:hAnsi="Courier New" w:cs="Courier New"/>
          <w:lang w:val="en-US"/>
        </w:rPr>
        <w:t>, 1</w:t>
      </w:r>
    </w:p>
    <w:p w14:paraId="2840AE9C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mov </w:t>
      </w:r>
      <w:proofErr w:type="spellStart"/>
      <w:r>
        <w:rPr>
          <w:rFonts w:ascii="Courier New" w:hAnsi="Courier New" w:cs="Courier New"/>
          <w:lang w:val="en-US"/>
        </w:rPr>
        <w:t>ebx</w:t>
      </w:r>
      <w:proofErr w:type="spellEnd"/>
      <w:r>
        <w:rPr>
          <w:rFonts w:ascii="Courier New" w:hAnsi="Courier New" w:cs="Courier New"/>
          <w:lang w:val="en-US"/>
        </w:rPr>
        <w:t>, 0</w:t>
      </w:r>
    </w:p>
    <w:p w14:paraId="54774DBE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80h</w:t>
      </w:r>
    </w:p>
    <w:p w14:paraId="7FEE5F44" w14:textId="003EA29E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F12B83" w14:textId="281F2F90" w:rsidR="0065403D" w:rsidRDefault="0065403D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7069A0" w14:textId="2690EF73" w:rsidR="0065403D" w:rsidRDefault="0065403D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3EDDD4" w14:textId="03D0D9B2" w:rsidR="0065403D" w:rsidRDefault="0065403D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3C46AB" w14:textId="6970197C" w:rsidR="0065403D" w:rsidRDefault="0065403D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8EA48F" w14:textId="574BB4C0" w:rsidR="0065403D" w:rsidRDefault="0065403D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620970" w14:textId="6210BF70" w:rsidR="0065403D" w:rsidRDefault="0065403D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8D1CE8" w14:textId="77777777" w:rsidR="0065403D" w:rsidRDefault="0065403D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C9AD75" w14:textId="77777777" w:rsidR="006222CC" w:rsidRDefault="006222CC" w:rsidP="0062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3288D4" w14:textId="3B9AB55E" w:rsidR="006222CC" w:rsidRDefault="006222CC" w:rsidP="006540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OUTPUT</w:t>
      </w:r>
    </w:p>
    <w:p w14:paraId="392C9CC2" w14:textId="77777777" w:rsidR="0065403D" w:rsidRPr="0065403D" w:rsidRDefault="0065403D" w:rsidP="0065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9198CF" w14:textId="68326523" w:rsidR="006222CC" w:rsidRPr="005B5AF7" w:rsidRDefault="0065403D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  <w:r w:rsidRPr="0065403D">
        <w:rPr>
          <w:rFonts w:ascii="Microsoft Sans Serif" w:hAnsi="Microsoft Sans Serif" w:cs="Microsoft Sans Serif"/>
          <w:noProof/>
          <w:sz w:val="18"/>
          <w:szCs w:val="18"/>
          <w:lang w:val="en-US"/>
        </w:rPr>
        <w:drawing>
          <wp:inline distT="0" distB="0" distL="0" distR="0" wp14:anchorId="705ED7CA" wp14:editId="4B43B9E0">
            <wp:extent cx="5731510" cy="1105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2CC" w:rsidRPr="005B5AF7" w:rsidSect="009E6446">
      <w:headerReference w:type="default" r:id="rId14"/>
      <w:footerReference w:type="default" r:id="rId15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A0081" w14:textId="77777777" w:rsidR="009B1844" w:rsidRDefault="009B1844" w:rsidP="003803E6">
      <w:pPr>
        <w:spacing w:after="0" w:line="240" w:lineRule="auto"/>
      </w:pPr>
      <w:r>
        <w:separator/>
      </w:r>
    </w:p>
  </w:endnote>
  <w:endnote w:type="continuationSeparator" w:id="0">
    <w:p w14:paraId="73D19ADE" w14:textId="77777777" w:rsidR="009B1844" w:rsidRDefault="009B1844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AA3F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093606E3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E83E2" w14:textId="77777777" w:rsidR="009B1844" w:rsidRDefault="009B1844" w:rsidP="003803E6">
      <w:pPr>
        <w:spacing w:after="0" w:line="240" w:lineRule="auto"/>
      </w:pPr>
      <w:r>
        <w:separator/>
      </w:r>
    </w:p>
  </w:footnote>
  <w:footnote w:type="continuationSeparator" w:id="0">
    <w:p w14:paraId="5EF8B83B" w14:textId="77777777" w:rsidR="009B1844" w:rsidRDefault="009B1844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0344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19030F6A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25730277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wUAvdApQCwAAAA="/>
  </w:docVars>
  <w:rsids>
    <w:rsidRoot w:val="005B5AF7"/>
    <w:rsid w:val="00017EB1"/>
    <w:rsid w:val="00022E77"/>
    <w:rsid w:val="000E4863"/>
    <w:rsid w:val="003803E6"/>
    <w:rsid w:val="00556E85"/>
    <w:rsid w:val="005B5AF7"/>
    <w:rsid w:val="006222CC"/>
    <w:rsid w:val="0065403D"/>
    <w:rsid w:val="007020C8"/>
    <w:rsid w:val="00816D67"/>
    <w:rsid w:val="008D10DD"/>
    <w:rsid w:val="009B1844"/>
    <w:rsid w:val="009E6446"/>
    <w:rsid w:val="00A83E1A"/>
    <w:rsid w:val="00DA46B7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4C9B7"/>
  <w15:chartTrackingRefBased/>
  <w15:docId w15:val="{7449F5B2-341C-425C-B119-47F873A0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36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4</cp:revision>
  <cp:lastPrinted>2022-04-13T15:28:00Z</cp:lastPrinted>
  <dcterms:created xsi:type="dcterms:W3CDTF">2022-04-04T19:58:00Z</dcterms:created>
  <dcterms:modified xsi:type="dcterms:W3CDTF">2022-04-13T15:30:00Z</dcterms:modified>
</cp:coreProperties>
</file>