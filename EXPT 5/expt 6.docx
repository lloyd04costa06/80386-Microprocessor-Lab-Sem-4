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BCA1" w14:textId="65E8C68C" w:rsidR="003803E6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1)</w:t>
      </w:r>
    </w:p>
    <w:p w14:paraId="72132AEE" w14:textId="77777777" w:rsidR="00223944" w:rsidRDefault="00223944" w:rsidP="00223944">
      <w:pPr>
        <w:spacing w:after="0"/>
        <w:rPr>
          <w:rFonts w:ascii="Lucida Console" w:hAnsi="Lucida Console" w:cs="Microsoft Sans Serif"/>
          <w:lang w:val="en-US"/>
        </w:rPr>
        <w:sectPr w:rsidR="00223944" w:rsidSect="009E6446">
          <w:headerReference w:type="default" r:id="rId7"/>
          <w:footerReference w:type="default" r:id="rId8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5190E8F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%</w:t>
      </w:r>
      <w:proofErr w:type="gramStart"/>
      <w:r w:rsidRPr="00223944">
        <w:rPr>
          <w:rFonts w:ascii="Lucida Console" w:hAnsi="Lucida Console" w:cs="Microsoft Sans Serif"/>
          <w:lang w:val="en-US"/>
        </w:rPr>
        <w:t>macro</w:t>
      </w:r>
      <w:proofErr w:type="gramEnd"/>
      <w:r w:rsidRPr="00223944">
        <w:rPr>
          <w:rFonts w:ascii="Lucida Console" w:hAnsi="Lucida Console" w:cs="Microsoft Sans Serif"/>
          <w:lang w:val="en-US"/>
        </w:rPr>
        <w:t xml:space="preserve"> print 2</w:t>
      </w:r>
    </w:p>
    <w:p w14:paraId="3F45FE7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eax,4</w:t>
      </w:r>
    </w:p>
    <w:p w14:paraId="7B3FA73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ebx,1</w:t>
      </w:r>
    </w:p>
    <w:p w14:paraId="53FEEB9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223944">
        <w:rPr>
          <w:rFonts w:ascii="Lucida Console" w:hAnsi="Lucida Console" w:cs="Microsoft Sans Serif"/>
          <w:lang w:val="en-US"/>
        </w:rPr>
        <w:t>ecx,%</w:t>
      </w:r>
      <w:proofErr w:type="gramEnd"/>
      <w:r w:rsidRPr="00223944">
        <w:rPr>
          <w:rFonts w:ascii="Lucida Console" w:hAnsi="Lucida Console" w:cs="Microsoft Sans Serif"/>
          <w:lang w:val="en-US"/>
        </w:rPr>
        <w:t>1</w:t>
      </w:r>
    </w:p>
    <w:p w14:paraId="75A07DA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223944">
        <w:rPr>
          <w:rFonts w:ascii="Lucida Console" w:hAnsi="Lucida Console" w:cs="Microsoft Sans Serif"/>
          <w:lang w:val="en-US"/>
        </w:rPr>
        <w:t>edx,%</w:t>
      </w:r>
      <w:proofErr w:type="gramEnd"/>
      <w:r w:rsidRPr="00223944">
        <w:rPr>
          <w:rFonts w:ascii="Lucida Console" w:hAnsi="Lucida Console" w:cs="Microsoft Sans Serif"/>
          <w:lang w:val="en-US"/>
        </w:rPr>
        <w:t>2</w:t>
      </w:r>
    </w:p>
    <w:p w14:paraId="2902722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5DE1F20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400F92D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308061A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input:</w:t>
      </w:r>
    </w:p>
    <w:p w14:paraId="482FE61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eax,3</w:t>
      </w:r>
    </w:p>
    <w:p w14:paraId="709ADBB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ebx,2</w:t>
      </w:r>
    </w:p>
    <w:p w14:paraId="7FEAFF3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ecx,n</w:t>
      </w:r>
      <w:proofErr w:type="spellEnd"/>
      <w:proofErr w:type="gramEnd"/>
    </w:p>
    <w:p w14:paraId="754F0E1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edx,9</w:t>
      </w:r>
    </w:p>
    <w:p w14:paraId="74DC927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4CEB16A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proofErr w:type="spellStart"/>
      <w:r w:rsidRPr="00223944">
        <w:rPr>
          <w:rFonts w:ascii="Lucida Console" w:hAnsi="Lucida Console" w:cs="Microsoft Sans Serif"/>
          <w:lang w:val="en-US"/>
        </w:rPr>
        <w:t>ret</w:t>
      </w:r>
      <w:r w:rsidRPr="00223944">
        <w:rPr>
          <w:rFonts w:ascii="Calibri" w:hAnsi="Calibri" w:cs="Calibri"/>
          <w:lang w:val="en-US"/>
        </w:rPr>
        <w:t>ṇ</w:t>
      </w:r>
      <w:proofErr w:type="spellEnd"/>
    </w:p>
    <w:p w14:paraId="71CFD1A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CAB42E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223944">
        <w:rPr>
          <w:rFonts w:ascii="Lucida Console" w:hAnsi="Lucida Console" w:cs="Microsoft Sans Serif"/>
          <w:lang w:val="en-US"/>
        </w:rPr>
        <w:t>section .</w:t>
      </w:r>
      <w:proofErr w:type="spellStart"/>
      <w:r w:rsidRPr="00223944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61331B6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n </w:t>
      </w:r>
      <w:proofErr w:type="spellStart"/>
      <w:r w:rsidRPr="00223944">
        <w:rPr>
          <w:rFonts w:ascii="Lucida Console" w:hAnsi="Lucida Console" w:cs="Microsoft Sans Serif"/>
          <w:lang w:val="en-US"/>
        </w:rPr>
        <w:t>resd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9</w:t>
      </w:r>
    </w:p>
    <w:p w14:paraId="00AECC5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a </w:t>
      </w:r>
      <w:proofErr w:type="spellStart"/>
      <w:r w:rsidRPr="00223944">
        <w:rPr>
          <w:rFonts w:ascii="Lucida Console" w:hAnsi="Lucida Console" w:cs="Microsoft Sans Serif"/>
          <w:lang w:val="en-US"/>
        </w:rPr>
        <w:t>resb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9</w:t>
      </w:r>
    </w:p>
    <w:p w14:paraId="4CE290A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b </w:t>
      </w:r>
      <w:proofErr w:type="spellStart"/>
      <w:r w:rsidRPr="00223944">
        <w:rPr>
          <w:rFonts w:ascii="Lucida Console" w:hAnsi="Lucida Console" w:cs="Microsoft Sans Serif"/>
          <w:lang w:val="en-US"/>
        </w:rPr>
        <w:t>resb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9</w:t>
      </w:r>
    </w:p>
    <w:p w14:paraId="2AD44F7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proofErr w:type="spellStart"/>
      <w:r w:rsidRPr="00223944">
        <w:rPr>
          <w:rFonts w:ascii="Lucida Console" w:hAnsi="Lucida Console" w:cs="Microsoft Sans Serif"/>
          <w:lang w:val="en-US"/>
        </w:rPr>
        <w:t>cnt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223944">
        <w:rPr>
          <w:rFonts w:ascii="Lucida Console" w:hAnsi="Lucida Console" w:cs="Microsoft Sans Serif"/>
          <w:lang w:val="en-US"/>
        </w:rPr>
        <w:t>resb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9</w:t>
      </w:r>
    </w:p>
    <w:p w14:paraId="2DF8F2F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section .text</w:t>
      </w:r>
    </w:p>
    <w:p w14:paraId="428D3E0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3F906B2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proofErr w:type="spellStart"/>
      <w:r w:rsidRPr="00223944">
        <w:rPr>
          <w:rFonts w:ascii="Lucida Console" w:hAnsi="Lucida Console" w:cs="Microsoft Sans Serif"/>
          <w:lang w:val="en-US"/>
        </w:rPr>
        <w:t>fibonaaci</w:t>
      </w:r>
      <w:proofErr w:type="spellEnd"/>
      <w:r w:rsidRPr="00223944">
        <w:rPr>
          <w:rFonts w:ascii="Lucida Console" w:hAnsi="Lucida Console" w:cs="Microsoft Sans Serif"/>
          <w:lang w:val="en-US"/>
        </w:rPr>
        <w:t>:</w:t>
      </w:r>
    </w:p>
    <w:p w14:paraId="226B994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14E2FD2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print msg</w:t>
      </w:r>
      <w:proofErr w:type="gramStart"/>
      <w:r w:rsidRPr="00223944">
        <w:rPr>
          <w:rFonts w:ascii="Lucida Console" w:hAnsi="Lucida Console" w:cs="Microsoft Sans Serif"/>
          <w:lang w:val="en-US"/>
        </w:rPr>
        <w:t>1,len</w:t>
      </w:r>
      <w:proofErr w:type="gramEnd"/>
      <w:r w:rsidRPr="00223944">
        <w:rPr>
          <w:rFonts w:ascii="Lucida Console" w:hAnsi="Lucida Console" w:cs="Microsoft Sans Serif"/>
          <w:lang w:val="en-US"/>
        </w:rPr>
        <w:t>1</w:t>
      </w:r>
    </w:p>
    <w:p w14:paraId="6317616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call input</w:t>
      </w:r>
    </w:p>
    <w:p w14:paraId="130116F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print msg</w:t>
      </w:r>
      <w:proofErr w:type="gramStart"/>
      <w:r w:rsidRPr="00223944">
        <w:rPr>
          <w:rFonts w:ascii="Lucida Console" w:hAnsi="Lucida Console" w:cs="Microsoft Sans Serif"/>
          <w:lang w:val="en-US"/>
        </w:rPr>
        <w:t>2,len</w:t>
      </w:r>
      <w:proofErr w:type="gramEnd"/>
      <w:r w:rsidRPr="00223944">
        <w:rPr>
          <w:rFonts w:ascii="Lucida Console" w:hAnsi="Lucida Console" w:cs="Microsoft Sans Serif"/>
          <w:lang w:val="en-US"/>
        </w:rPr>
        <w:t>2</w:t>
      </w:r>
    </w:p>
    <w:p w14:paraId="2BDA09E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al,'0'</w:t>
      </w:r>
    </w:p>
    <w:p w14:paraId="66BB6B9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[a</w:t>
      </w:r>
      <w:proofErr w:type="gramStart"/>
      <w:r w:rsidRPr="00223944">
        <w:rPr>
          <w:rFonts w:ascii="Lucida Console" w:hAnsi="Lucida Console" w:cs="Microsoft Sans Serif"/>
          <w:lang w:val="en-US"/>
        </w:rPr>
        <w:t>],al</w:t>
      </w:r>
      <w:proofErr w:type="gramEnd"/>
    </w:p>
    <w:p w14:paraId="3F1A626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al,'1'</w:t>
      </w:r>
    </w:p>
    <w:p w14:paraId="723EFE1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[b</w:t>
      </w:r>
      <w:proofErr w:type="gramStart"/>
      <w:r w:rsidRPr="00223944">
        <w:rPr>
          <w:rFonts w:ascii="Lucida Console" w:hAnsi="Lucida Console" w:cs="Microsoft Sans Serif"/>
          <w:lang w:val="en-US"/>
        </w:rPr>
        <w:t>],al</w:t>
      </w:r>
      <w:proofErr w:type="gramEnd"/>
    </w:p>
    <w:p w14:paraId="75A7647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cmp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byte[n],'0</w:t>
      </w:r>
      <w:proofErr w:type="gramStart"/>
      <w:r w:rsidRPr="00223944">
        <w:rPr>
          <w:rFonts w:ascii="Lucida Console" w:hAnsi="Lucida Console" w:cs="Microsoft Sans Serif"/>
          <w:lang w:val="en-US"/>
        </w:rPr>
        <w:t>' ;N</w:t>
      </w:r>
      <w:proofErr w:type="gramEnd"/>
      <w:r w:rsidRPr="00223944">
        <w:rPr>
          <w:rFonts w:ascii="Lucida Console" w:hAnsi="Lucida Console" w:cs="Microsoft Sans Serif"/>
          <w:lang w:val="en-US"/>
        </w:rPr>
        <w:t>=0</w:t>
      </w:r>
    </w:p>
    <w:p w14:paraId="31C52F0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jle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exit</w:t>
      </w:r>
    </w:p>
    <w:p w14:paraId="74A9C94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print a,9</w:t>
      </w:r>
    </w:p>
    <w:p w14:paraId="309B894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cmp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byte[n],'2</w:t>
      </w:r>
      <w:proofErr w:type="gramStart"/>
      <w:r w:rsidRPr="00223944">
        <w:rPr>
          <w:rFonts w:ascii="Lucida Console" w:hAnsi="Lucida Console" w:cs="Microsoft Sans Serif"/>
          <w:lang w:val="en-US"/>
        </w:rPr>
        <w:t>';N</w:t>
      </w:r>
      <w:proofErr w:type="gramEnd"/>
      <w:r w:rsidRPr="00223944">
        <w:rPr>
          <w:rFonts w:ascii="Lucida Console" w:hAnsi="Lucida Console" w:cs="Microsoft Sans Serif"/>
          <w:lang w:val="en-US"/>
        </w:rPr>
        <w:t>&gt;=1</w:t>
      </w:r>
    </w:p>
    <w:p w14:paraId="59EF270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jl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exit</w:t>
      </w:r>
    </w:p>
    <w:p w14:paraId="46B8885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print b,9</w:t>
      </w:r>
    </w:p>
    <w:p w14:paraId="30533AD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040402C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cmp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byte[n],'3'</w:t>
      </w:r>
      <w:proofErr w:type="gramStart"/>
      <w:r w:rsidRPr="00223944">
        <w:rPr>
          <w:rFonts w:ascii="Lucida Console" w:hAnsi="Lucida Console" w:cs="Microsoft Sans Serif"/>
          <w:lang w:val="en-US"/>
        </w:rPr>
        <w:tab/>
        <w:t>;N</w:t>
      </w:r>
      <w:proofErr w:type="gramEnd"/>
      <w:r w:rsidRPr="00223944">
        <w:rPr>
          <w:rFonts w:ascii="Lucida Console" w:hAnsi="Lucida Console" w:cs="Microsoft Sans Serif"/>
          <w:lang w:val="en-US"/>
        </w:rPr>
        <w:t>&gt;=2</w:t>
      </w:r>
    </w:p>
    <w:p w14:paraId="28EC1FA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jl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exit</w:t>
      </w:r>
    </w:p>
    <w:p w14:paraId="058737D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al,'2'</w:t>
      </w:r>
      <w:proofErr w:type="gramStart"/>
      <w:r w:rsidRPr="00223944">
        <w:rPr>
          <w:rFonts w:ascii="Lucida Console" w:hAnsi="Lucida Console" w:cs="Microsoft Sans Serif"/>
          <w:lang w:val="en-US"/>
        </w:rPr>
        <w:tab/>
        <w:t>;LOOP</w:t>
      </w:r>
      <w:proofErr w:type="gramEnd"/>
      <w:r w:rsidRPr="00223944">
        <w:rPr>
          <w:rFonts w:ascii="Lucida Console" w:hAnsi="Lucida Console" w:cs="Microsoft Sans Serif"/>
          <w:lang w:val="en-US"/>
        </w:rPr>
        <w:t xml:space="preserve"> COUNTER INITIALIZED TO  2</w:t>
      </w:r>
    </w:p>
    <w:p w14:paraId="2F7500D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[</w:t>
      </w:r>
      <w:proofErr w:type="spellStart"/>
      <w:r w:rsidRPr="00223944">
        <w:rPr>
          <w:rFonts w:ascii="Lucida Console" w:hAnsi="Lucida Console" w:cs="Microsoft Sans Serif"/>
          <w:lang w:val="en-US"/>
        </w:rPr>
        <w:t>cnt</w:t>
      </w:r>
      <w:proofErr w:type="spellEnd"/>
      <w:proofErr w:type="gramStart"/>
      <w:r w:rsidRPr="00223944">
        <w:rPr>
          <w:rFonts w:ascii="Lucida Console" w:hAnsi="Lucida Console" w:cs="Microsoft Sans Serif"/>
          <w:lang w:val="en-US"/>
        </w:rPr>
        <w:t>],al</w:t>
      </w:r>
      <w:proofErr w:type="gramEnd"/>
    </w:p>
    <w:p w14:paraId="36AE805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fibo</w:t>
      </w:r>
      <w:proofErr w:type="spellEnd"/>
      <w:r w:rsidRPr="00223944">
        <w:rPr>
          <w:rFonts w:ascii="Lucida Console" w:hAnsi="Lucida Console" w:cs="Microsoft Sans Serif"/>
          <w:lang w:val="en-US"/>
        </w:rPr>
        <w:t>:</w:t>
      </w:r>
    </w:p>
    <w:p w14:paraId="5F7D641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>,[</w:t>
      </w:r>
      <w:proofErr w:type="gramEnd"/>
      <w:r w:rsidRPr="00223944">
        <w:rPr>
          <w:rFonts w:ascii="Lucida Console" w:hAnsi="Lucida Console" w:cs="Microsoft Sans Serif"/>
          <w:lang w:val="en-US"/>
        </w:rPr>
        <w:t>a]</w:t>
      </w:r>
    </w:p>
    <w:p w14:paraId="687596D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sub eax,'0'</w:t>
      </w:r>
    </w:p>
    <w:p w14:paraId="0228200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>,[</w:t>
      </w:r>
      <w:proofErr w:type="gramEnd"/>
      <w:r w:rsidRPr="00223944">
        <w:rPr>
          <w:rFonts w:ascii="Lucida Console" w:hAnsi="Lucida Console" w:cs="Microsoft Sans Serif"/>
          <w:lang w:val="en-US"/>
        </w:rPr>
        <w:t>b]</w:t>
      </w:r>
    </w:p>
    <w:p w14:paraId="586089C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sub ebx,'0'</w:t>
      </w:r>
    </w:p>
    <w:p w14:paraId="0A93433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add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eax,ebx</w:t>
      </w:r>
      <w:proofErr w:type="spellEnd"/>
      <w:proofErr w:type="gramEnd"/>
    </w:p>
    <w:p w14:paraId="4E87236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add eax,'0'</w:t>
      </w:r>
    </w:p>
    <w:p w14:paraId="3165C84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add ebx,'0'</w:t>
      </w:r>
    </w:p>
    <w:p w14:paraId="28C1764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[a</w:t>
      </w:r>
      <w:proofErr w:type="gramStart"/>
      <w:r w:rsidRPr="00223944">
        <w:rPr>
          <w:rFonts w:ascii="Lucida Console" w:hAnsi="Lucida Console" w:cs="Microsoft Sans Serif"/>
          <w:lang w:val="en-US"/>
        </w:rPr>
        <w:t>],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proofErr w:type="gramEnd"/>
    </w:p>
    <w:p w14:paraId="20E27E5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[b</w:t>
      </w:r>
      <w:proofErr w:type="gramStart"/>
      <w:r w:rsidRPr="00223944">
        <w:rPr>
          <w:rFonts w:ascii="Lucida Console" w:hAnsi="Lucida Console" w:cs="Microsoft Sans Serif"/>
          <w:lang w:val="en-US"/>
        </w:rPr>
        <w:t>],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proofErr w:type="gramEnd"/>
    </w:p>
    <w:p w14:paraId="2C16C56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print b,9</w:t>
      </w:r>
    </w:p>
    <w:p w14:paraId="00A0A1F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inc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byte[</w:t>
      </w:r>
      <w:proofErr w:type="spellStart"/>
      <w:r w:rsidRPr="00223944">
        <w:rPr>
          <w:rFonts w:ascii="Lucida Console" w:hAnsi="Lucida Console" w:cs="Microsoft Sans Serif"/>
          <w:lang w:val="en-US"/>
        </w:rPr>
        <w:t>cnt</w:t>
      </w:r>
      <w:proofErr w:type="spellEnd"/>
      <w:r w:rsidRPr="00223944">
        <w:rPr>
          <w:rFonts w:ascii="Lucida Console" w:hAnsi="Lucida Console" w:cs="Microsoft Sans Serif"/>
          <w:lang w:val="en-US"/>
        </w:rPr>
        <w:t>]</w:t>
      </w:r>
    </w:p>
    <w:p w14:paraId="2D716EF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223944">
        <w:rPr>
          <w:rFonts w:ascii="Lucida Console" w:hAnsi="Lucida Console" w:cs="Microsoft Sans Serif"/>
          <w:lang w:val="en-US"/>
        </w:rPr>
        <w:t>al,[</w:t>
      </w:r>
      <w:proofErr w:type="spellStart"/>
      <w:proofErr w:type="gramEnd"/>
      <w:r w:rsidRPr="00223944">
        <w:rPr>
          <w:rFonts w:ascii="Lucida Console" w:hAnsi="Lucida Console" w:cs="Microsoft Sans Serif"/>
          <w:lang w:val="en-US"/>
        </w:rPr>
        <w:t>cnt</w:t>
      </w:r>
      <w:proofErr w:type="spellEnd"/>
      <w:r w:rsidRPr="00223944">
        <w:rPr>
          <w:rFonts w:ascii="Lucida Console" w:hAnsi="Lucida Console" w:cs="Microsoft Sans Serif"/>
          <w:lang w:val="en-US"/>
        </w:rPr>
        <w:t>]</w:t>
      </w:r>
    </w:p>
    <w:p w14:paraId="73BBFB4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cmp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byte[n</w:t>
      </w:r>
      <w:proofErr w:type="gramStart"/>
      <w:r w:rsidRPr="00223944">
        <w:rPr>
          <w:rFonts w:ascii="Lucida Console" w:hAnsi="Lucida Console" w:cs="Microsoft Sans Serif"/>
          <w:lang w:val="en-US"/>
        </w:rPr>
        <w:t>],al</w:t>
      </w:r>
      <w:proofErr w:type="gramEnd"/>
    </w:p>
    <w:p w14:paraId="0DA506C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je exit</w:t>
      </w:r>
    </w:p>
    <w:p w14:paraId="0F014F3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jmp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223944">
        <w:rPr>
          <w:rFonts w:ascii="Lucida Console" w:hAnsi="Lucida Console" w:cs="Microsoft Sans Serif"/>
          <w:lang w:val="en-US"/>
        </w:rPr>
        <w:t>fibo</w:t>
      </w:r>
      <w:proofErr w:type="spellEnd"/>
    </w:p>
    <w:p w14:paraId="4048CBC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ret</w:t>
      </w:r>
    </w:p>
    <w:p w14:paraId="43BF0A4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12FA365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section .data</w:t>
      </w:r>
    </w:p>
    <w:p w14:paraId="2403545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msg1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'ENTER THE VALUE OF N (1-9): '</w:t>
      </w:r>
    </w:p>
    <w:p w14:paraId="2EC751F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len1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$-msg1</w:t>
      </w:r>
    </w:p>
    <w:p w14:paraId="2F9F573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0EE138C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msg2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10,'FIBONACCI SERIES: '</w:t>
      </w:r>
    </w:p>
    <w:p w14:paraId="714B66A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len2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$-msg2</w:t>
      </w:r>
    </w:p>
    <w:p w14:paraId="74AD2DD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32C56F6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nextline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>' ',10</w:t>
      </w:r>
    </w:p>
    <w:p w14:paraId="5B4F561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len3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</w:t>
      </w:r>
      <w:proofErr w:type="spellStart"/>
      <w:r w:rsidRPr="00223944">
        <w:rPr>
          <w:rFonts w:ascii="Lucida Console" w:hAnsi="Lucida Console" w:cs="Microsoft Sans Serif"/>
          <w:lang w:val="en-US"/>
        </w:rPr>
        <w:t>nextline</w:t>
      </w:r>
      <w:proofErr w:type="spellEnd"/>
    </w:p>
    <w:p w14:paraId="0DA7DAB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7B7DCD0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section .text</w:t>
      </w:r>
    </w:p>
    <w:p w14:paraId="242F9B1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515DFD3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global _start:</w:t>
      </w:r>
    </w:p>
    <w:p w14:paraId="1DC775A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_start:</w:t>
      </w:r>
    </w:p>
    <w:p w14:paraId="07FA5A1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2A601CC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call </w:t>
      </w:r>
      <w:proofErr w:type="spellStart"/>
      <w:r w:rsidRPr="00223944">
        <w:rPr>
          <w:rFonts w:ascii="Lucida Console" w:hAnsi="Lucida Console" w:cs="Microsoft Sans Serif"/>
          <w:lang w:val="en-US"/>
        </w:rPr>
        <w:t>fibonaaci</w:t>
      </w:r>
      <w:proofErr w:type="spellEnd"/>
    </w:p>
    <w:p w14:paraId="443D872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077733E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030F9A2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 exit:</w:t>
      </w:r>
    </w:p>
    <w:p w14:paraId="0899DDE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print nextline,1</w:t>
      </w:r>
    </w:p>
    <w:p w14:paraId="11E3AE6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eax,1</w:t>
      </w:r>
    </w:p>
    <w:p w14:paraId="66A7A0E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ebx,0</w:t>
      </w:r>
    </w:p>
    <w:p w14:paraId="2E15D43C" w14:textId="47D548B3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6462CE2A" w14:textId="77777777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  <w:sectPr w:rsidR="00223944" w:rsidSect="00223944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44BFE601" w14:textId="3D8C1C11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431D86DA" w14:textId="4530EDF9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223944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01264CE4" wp14:editId="7749BF16">
            <wp:extent cx="5731510" cy="1285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106E" w14:textId="77777777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0A0A2EE" w14:textId="633494D1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lastRenderedPageBreak/>
        <w:t>2)</w:t>
      </w:r>
    </w:p>
    <w:p w14:paraId="15A30F9B" w14:textId="77777777" w:rsidR="00223944" w:rsidRDefault="00223944" w:rsidP="00223944">
      <w:pPr>
        <w:spacing w:after="0"/>
        <w:rPr>
          <w:rFonts w:ascii="Lucida Console" w:hAnsi="Lucida Console" w:cs="Microsoft Sans Serif"/>
          <w:lang w:val="en-US"/>
        </w:rPr>
        <w:sectPr w:rsidR="00223944" w:rsidSect="00223944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4795A8F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input:</w:t>
      </w:r>
    </w:p>
    <w:p w14:paraId="537F750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eax,3</w:t>
      </w:r>
    </w:p>
    <w:p w14:paraId="5BB965F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ebx,2</w:t>
      </w:r>
    </w:p>
    <w:p w14:paraId="72894EB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ret</w:t>
      </w:r>
    </w:p>
    <w:p w14:paraId="189E36E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08ACDCD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print:</w:t>
      </w:r>
    </w:p>
    <w:p w14:paraId="6A9FE76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eax,4</w:t>
      </w:r>
    </w:p>
    <w:p w14:paraId="137E7F4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ebx,1</w:t>
      </w:r>
    </w:p>
    <w:p w14:paraId="76E61E4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ret</w:t>
      </w:r>
    </w:p>
    <w:p w14:paraId="7524BFA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1DD8F0C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factorial:</w:t>
      </w:r>
    </w:p>
    <w:p w14:paraId="269A32C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al,'1'</w:t>
      </w:r>
    </w:p>
    <w:p w14:paraId="0499C08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cl,'1'</w:t>
      </w:r>
    </w:p>
    <w:p w14:paraId="197BA72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fact:</w:t>
      </w:r>
    </w:p>
    <w:p w14:paraId="37C942A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cmp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cl,byte</w:t>
      </w:r>
      <w:proofErr w:type="spellEnd"/>
      <w:proofErr w:type="gramEnd"/>
      <w:r w:rsidRPr="00223944">
        <w:rPr>
          <w:rFonts w:ascii="Lucida Console" w:hAnsi="Lucida Console" w:cs="Microsoft Sans Serif"/>
          <w:lang w:val="en-US"/>
        </w:rPr>
        <w:t>[n]</w:t>
      </w:r>
    </w:p>
    <w:p w14:paraId="3F0F3B0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jg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display</w:t>
      </w:r>
    </w:p>
    <w:p w14:paraId="4657D85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3312DA1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  sub al,'0</w:t>
      </w:r>
      <w:proofErr w:type="gramStart"/>
      <w:r w:rsidRPr="00223944">
        <w:rPr>
          <w:rFonts w:ascii="Lucida Console" w:hAnsi="Lucida Console" w:cs="Microsoft Sans Serif"/>
          <w:lang w:val="en-US"/>
        </w:rPr>
        <w:t>'  ;</w:t>
      </w:r>
      <w:proofErr w:type="gramEnd"/>
      <w:r w:rsidRPr="00223944">
        <w:rPr>
          <w:rFonts w:ascii="Lucida Console" w:hAnsi="Lucida Console" w:cs="Microsoft Sans Serif"/>
          <w:lang w:val="en-US"/>
        </w:rPr>
        <w:t>Multiplication</w:t>
      </w:r>
    </w:p>
    <w:p w14:paraId="7546954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bl,cl</w:t>
      </w:r>
      <w:proofErr w:type="spellEnd"/>
      <w:proofErr w:type="gramEnd"/>
    </w:p>
    <w:p w14:paraId="2FDA941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>sub bl,'0'</w:t>
      </w:r>
    </w:p>
    <w:p w14:paraId="6F7056E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mul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bl</w:t>
      </w:r>
    </w:p>
    <w:p w14:paraId="43C3A5C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>add al,'0'</w:t>
      </w:r>
    </w:p>
    <w:p w14:paraId="43BAA71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6AA81BB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inc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cl</w:t>
      </w:r>
    </w:p>
    <w:p w14:paraId="4E3CA5A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jmp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fact</w:t>
      </w:r>
    </w:p>
    <w:p w14:paraId="07AB036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6AD7DA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display:</w:t>
      </w:r>
    </w:p>
    <w:p w14:paraId="08BB1CB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r w:rsidRPr="00223944">
        <w:rPr>
          <w:rFonts w:ascii="Lucida Console" w:hAnsi="Lucida Console" w:cs="Microsoft Sans Serif"/>
          <w:lang w:val="en-US"/>
        </w:rPr>
        <w:tab/>
        <w:t>mov [n</w:t>
      </w:r>
      <w:proofErr w:type="gramStart"/>
      <w:r w:rsidRPr="00223944">
        <w:rPr>
          <w:rFonts w:ascii="Lucida Console" w:hAnsi="Lucida Console" w:cs="Microsoft Sans Serif"/>
          <w:lang w:val="en-US"/>
        </w:rPr>
        <w:t>],al</w:t>
      </w:r>
      <w:proofErr w:type="gramEnd"/>
    </w:p>
    <w:p w14:paraId="0D4A055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r w:rsidRPr="00223944">
        <w:rPr>
          <w:rFonts w:ascii="Lucida Console" w:hAnsi="Lucida Console" w:cs="Microsoft Sans Serif"/>
          <w:lang w:val="en-US"/>
        </w:rPr>
        <w:tab/>
        <w:t>call print</w:t>
      </w:r>
    </w:p>
    <w:p w14:paraId="6BBB47B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ecx,n</w:t>
      </w:r>
      <w:proofErr w:type="spellEnd"/>
      <w:proofErr w:type="gramEnd"/>
    </w:p>
    <w:p w14:paraId="0ABB66B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r w:rsidRPr="00223944">
        <w:rPr>
          <w:rFonts w:ascii="Lucida Console" w:hAnsi="Lucida Console" w:cs="Microsoft Sans Serif"/>
          <w:lang w:val="en-US"/>
        </w:rPr>
        <w:tab/>
        <w:t>mov edx,8</w:t>
      </w:r>
    </w:p>
    <w:p w14:paraId="5261351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763F1B7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ret</w:t>
      </w:r>
    </w:p>
    <w:p w14:paraId="6E0E333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31D0D19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section .data</w:t>
      </w:r>
    </w:p>
    <w:p w14:paraId="3304DE9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msg1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'ENTER A NUMBER: '</w:t>
      </w:r>
    </w:p>
    <w:p w14:paraId="5CDB960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len1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$-msg1</w:t>
      </w:r>
    </w:p>
    <w:p w14:paraId="6F166DB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A7BFF0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msg2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10,'THE FACTORIAL: '</w:t>
      </w:r>
    </w:p>
    <w:p w14:paraId="11F307E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len2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$-msg2</w:t>
      </w:r>
    </w:p>
    <w:p w14:paraId="338325C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94C01C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03EC1C2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223944">
        <w:rPr>
          <w:rFonts w:ascii="Lucida Console" w:hAnsi="Lucida Console" w:cs="Microsoft Sans Serif"/>
          <w:lang w:val="en-US"/>
        </w:rPr>
        <w:t>section .</w:t>
      </w:r>
      <w:proofErr w:type="spellStart"/>
      <w:r w:rsidRPr="00223944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1400281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n </w:t>
      </w:r>
      <w:proofErr w:type="spellStart"/>
      <w:r w:rsidRPr="00223944">
        <w:rPr>
          <w:rFonts w:ascii="Lucida Console" w:hAnsi="Lucida Console" w:cs="Microsoft Sans Serif"/>
          <w:lang w:val="en-US"/>
        </w:rPr>
        <w:t>resb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9</w:t>
      </w:r>
    </w:p>
    <w:p w14:paraId="650E7E6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781407E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section .text</w:t>
      </w:r>
    </w:p>
    <w:p w14:paraId="3380755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global _start:</w:t>
      </w:r>
    </w:p>
    <w:p w14:paraId="6221B86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2AC640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_start:</w:t>
      </w:r>
    </w:p>
    <w:p w14:paraId="6A85DF6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call print</w:t>
      </w:r>
    </w:p>
    <w:p w14:paraId="2CD8F04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223944">
        <w:rPr>
          <w:rFonts w:ascii="Lucida Console" w:hAnsi="Lucida Console" w:cs="Microsoft Sans Serif"/>
          <w:lang w:val="en-US"/>
        </w:rPr>
        <w:t>ecx,msg</w:t>
      </w:r>
      <w:proofErr w:type="gramEnd"/>
      <w:r w:rsidRPr="00223944">
        <w:rPr>
          <w:rFonts w:ascii="Lucida Console" w:hAnsi="Lucida Console" w:cs="Microsoft Sans Serif"/>
          <w:lang w:val="en-US"/>
        </w:rPr>
        <w:t>1</w:t>
      </w:r>
    </w:p>
    <w:p w14:paraId="1986968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223944">
        <w:rPr>
          <w:rFonts w:ascii="Lucida Console" w:hAnsi="Lucida Console" w:cs="Microsoft Sans Serif"/>
          <w:lang w:val="en-US"/>
        </w:rPr>
        <w:t>edx,len</w:t>
      </w:r>
      <w:proofErr w:type="gramEnd"/>
      <w:r w:rsidRPr="00223944">
        <w:rPr>
          <w:rFonts w:ascii="Lucida Console" w:hAnsi="Lucida Console" w:cs="Microsoft Sans Serif"/>
          <w:lang w:val="en-US"/>
        </w:rPr>
        <w:t>1</w:t>
      </w:r>
    </w:p>
    <w:p w14:paraId="5B4A995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57EA14B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call input</w:t>
      </w:r>
    </w:p>
    <w:p w14:paraId="4A2AB15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ecx,n</w:t>
      </w:r>
      <w:proofErr w:type="spellEnd"/>
      <w:proofErr w:type="gramEnd"/>
    </w:p>
    <w:p w14:paraId="62E1204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edx,8</w:t>
      </w:r>
    </w:p>
    <w:p w14:paraId="71A12CC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4F406D7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75B55D7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call print</w:t>
      </w:r>
    </w:p>
    <w:p w14:paraId="49CF0D7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223944">
        <w:rPr>
          <w:rFonts w:ascii="Lucida Console" w:hAnsi="Lucida Console" w:cs="Microsoft Sans Serif"/>
          <w:lang w:val="en-US"/>
        </w:rPr>
        <w:t>ecx,msg</w:t>
      </w:r>
      <w:proofErr w:type="gramEnd"/>
      <w:r w:rsidRPr="00223944">
        <w:rPr>
          <w:rFonts w:ascii="Lucida Console" w:hAnsi="Lucida Console" w:cs="Microsoft Sans Serif"/>
          <w:lang w:val="en-US"/>
        </w:rPr>
        <w:t>2</w:t>
      </w:r>
    </w:p>
    <w:p w14:paraId="2743B43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223944">
        <w:rPr>
          <w:rFonts w:ascii="Lucida Console" w:hAnsi="Lucida Console" w:cs="Microsoft Sans Serif"/>
          <w:lang w:val="en-US"/>
        </w:rPr>
        <w:t>edx,len</w:t>
      </w:r>
      <w:proofErr w:type="gramEnd"/>
      <w:r w:rsidRPr="00223944">
        <w:rPr>
          <w:rFonts w:ascii="Lucida Console" w:hAnsi="Lucida Console" w:cs="Microsoft Sans Serif"/>
          <w:lang w:val="en-US"/>
        </w:rPr>
        <w:t>2</w:t>
      </w:r>
    </w:p>
    <w:p w14:paraId="6B66829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56ACD36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call factorial</w:t>
      </w:r>
    </w:p>
    <w:p w14:paraId="3F376D6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C6C4DA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exit:</w:t>
      </w:r>
    </w:p>
    <w:p w14:paraId="71ECB01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eax,1</w:t>
      </w:r>
    </w:p>
    <w:p w14:paraId="202CAF8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 ebx,0</w:t>
      </w:r>
    </w:p>
    <w:p w14:paraId="2A665402" w14:textId="6D55F4F3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2B9A7491" w14:textId="77777777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  <w:sectPr w:rsidR="00223944" w:rsidSect="00223944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671322D3" w14:textId="77777777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1CC4B37" w14:textId="5F5695A4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12A1DA3F" w14:textId="137B243E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223944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762A25DA" wp14:editId="10B05B60">
            <wp:extent cx="5731510" cy="1336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F4A7" w14:textId="0F228F9A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BEBADC2" w14:textId="5B75C8C3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0A3C026" w14:textId="350F4D71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71AC783" w14:textId="4964AFCD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ADC0E24" w14:textId="77777777" w:rsidR="0010655A" w:rsidRDefault="0010655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84E203A" w14:textId="17B7A25A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lastRenderedPageBreak/>
        <w:t>3)</w:t>
      </w:r>
    </w:p>
    <w:p w14:paraId="026E9F42" w14:textId="77777777" w:rsidR="00223944" w:rsidRDefault="00223944" w:rsidP="00223944">
      <w:pPr>
        <w:spacing w:after="0"/>
        <w:rPr>
          <w:rFonts w:ascii="Lucida Console" w:hAnsi="Lucida Console" w:cs="Microsoft Sans Serif"/>
          <w:lang w:val="en-US"/>
        </w:rPr>
        <w:sectPr w:rsidR="00223944" w:rsidSect="00223944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5DBE993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addition:</w:t>
      </w:r>
    </w:p>
    <w:p w14:paraId="74095C4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mov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>,[</w:t>
      </w:r>
      <w:proofErr w:type="gramEnd"/>
      <w:r w:rsidRPr="00223944">
        <w:rPr>
          <w:rFonts w:ascii="Lucida Console" w:hAnsi="Lucida Console" w:cs="Microsoft Sans Serif"/>
          <w:lang w:val="en-US"/>
        </w:rPr>
        <w:t>num1]</w:t>
      </w:r>
    </w:p>
    <w:p w14:paraId="2626D71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sub eax,'0'</w:t>
      </w:r>
    </w:p>
    <w:p w14:paraId="3B1603B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mov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>,[</w:t>
      </w:r>
      <w:proofErr w:type="gramEnd"/>
      <w:r w:rsidRPr="00223944">
        <w:rPr>
          <w:rFonts w:ascii="Lucida Console" w:hAnsi="Lucida Console" w:cs="Microsoft Sans Serif"/>
          <w:lang w:val="en-US"/>
        </w:rPr>
        <w:t>num2]</w:t>
      </w:r>
    </w:p>
    <w:p w14:paraId="5698669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sub ebx,'0'</w:t>
      </w:r>
    </w:p>
    <w:p w14:paraId="2FA42E5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add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eax,ebx</w:t>
      </w:r>
      <w:proofErr w:type="spellEnd"/>
      <w:proofErr w:type="gramEnd"/>
    </w:p>
    <w:p w14:paraId="4892424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add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>, '0'</w:t>
      </w:r>
    </w:p>
    <w:p w14:paraId="2E06727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mov[result</w:t>
      </w:r>
      <w:proofErr w:type="gramStart"/>
      <w:r w:rsidRPr="00223944">
        <w:rPr>
          <w:rFonts w:ascii="Lucida Console" w:hAnsi="Lucida Console" w:cs="Microsoft Sans Serif"/>
          <w:lang w:val="en-US"/>
        </w:rPr>
        <w:t>],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proofErr w:type="gramEnd"/>
    </w:p>
    <w:p w14:paraId="4863228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1E30EF0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64E08A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0AADC75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p3</w:t>
      </w:r>
    </w:p>
    <w:p w14:paraId="47C5B0B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p3L</w:t>
      </w:r>
    </w:p>
    <w:p w14:paraId="061A5C3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int 80h</w:t>
      </w:r>
    </w:p>
    <w:p w14:paraId="3C4F7E3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50AB047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4BD6167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6F282AD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result</w:t>
      </w:r>
    </w:p>
    <w:p w14:paraId="73007DF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9</w:t>
      </w:r>
    </w:p>
    <w:p w14:paraId="74EDD40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int 80h</w:t>
      </w:r>
    </w:p>
    <w:p w14:paraId="62EC2C9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ret</w:t>
      </w:r>
    </w:p>
    <w:p w14:paraId="1978910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160750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proofErr w:type="spellStart"/>
      <w:r w:rsidRPr="00223944">
        <w:rPr>
          <w:rFonts w:ascii="Lucida Console" w:hAnsi="Lucida Console" w:cs="Microsoft Sans Serif"/>
          <w:lang w:val="en-US"/>
        </w:rPr>
        <w:t>substraction</w:t>
      </w:r>
      <w:proofErr w:type="spellEnd"/>
      <w:r w:rsidRPr="00223944">
        <w:rPr>
          <w:rFonts w:ascii="Lucida Console" w:hAnsi="Lucida Console" w:cs="Microsoft Sans Serif"/>
          <w:lang w:val="en-US"/>
        </w:rPr>
        <w:t>:</w:t>
      </w:r>
    </w:p>
    <w:p w14:paraId="2C76BCA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>,[</w:t>
      </w:r>
      <w:proofErr w:type="gramEnd"/>
      <w:r w:rsidRPr="00223944">
        <w:rPr>
          <w:rFonts w:ascii="Lucida Console" w:hAnsi="Lucida Console" w:cs="Microsoft Sans Serif"/>
          <w:lang w:val="en-US"/>
        </w:rPr>
        <w:t>num1]</w:t>
      </w:r>
    </w:p>
    <w:p w14:paraId="6230191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sub eax,'0'</w:t>
      </w:r>
    </w:p>
    <w:p w14:paraId="6A3FCA6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>,[</w:t>
      </w:r>
      <w:proofErr w:type="gramEnd"/>
      <w:r w:rsidRPr="00223944">
        <w:rPr>
          <w:rFonts w:ascii="Lucida Console" w:hAnsi="Lucida Console" w:cs="Microsoft Sans Serif"/>
          <w:lang w:val="en-US"/>
        </w:rPr>
        <w:t>num2]</w:t>
      </w:r>
    </w:p>
    <w:p w14:paraId="2C44574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sub ebx,'0'</w:t>
      </w:r>
    </w:p>
    <w:p w14:paraId="54D4859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sub </w:t>
      </w:r>
      <w:proofErr w:type="spellStart"/>
      <w:proofErr w:type="gramStart"/>
      <w:r w:rsidRPr="00223944">
        <w:rPr>
          <w:rFonts w:ascii="Lucida Console" w:hAnsi="Lucida Console" w:cs="Microsoft Sans Serif"/>
          <w:lang w:val="en-US"/>
        </w:rPr>
        <w:t>eax,ebx</w:t>
      </w:r>
      <w:proofErr w:type="spellEnd"/>
      <w:proofErr w:type="gramEnd"/>
    </w:p>
    <w:p w14:paraId="78170E4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add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>, '0'</w:t>
      </w:r>
    </w:p>
    <w:p w14:paraId="278AF09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mov[result</w:t>
      </w:r>
      <w:proofErr w:type="gramStart"/>
      <w:r w:rsidRPr="00223944">
        <w:rPr>
          <w:rFonts w:ascii="Lucida Console" w:hAnsi="Lucida Console" w:cs="Microsoft Sans Serif"/>
          <w:lang w:val="en-US"/>
        </w:rPr>
        <w:t>],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proofErr w:type="gramEnd"/>
    </w:p>
    <w:p w14:paraId="183C990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67C6DED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3605E6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3313B13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p4</w:t>
      </w:r>
    </w:p>
    <w:p w14:paraId="1582BCF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p4L</w:t>
      </w:r>
    </w:p>
    <w:p w14:paraId="539705D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63C92F2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3823B22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4C76761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779CDD6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result</w:t>
      </w:r>
    </w:p>
    <w:p w14:paraId="57E6366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9</w:t>
      </w:r>
    </w:p>
    <w:p w14:paraId="35C19E4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5FE1DE9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ret</w:t>
      </w:r>
    </w:p>
    <w:p w14:paraId="7725F82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06AF2A6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multiply:</w:t>
      </w:r>
    </w:p>
    <w:p w14:paraId="08FA405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223944">
        <w:rPr>
          <w:rFonts w:ascii="Lucida Console" w:hAnsi="Lucida Console" w:cs="Microsoft Sans Serif"/>
          <w:lang w:val="en-US"/>
        </w:rPr>
        <w:t>al,[</w:t>
      </w:r>
      <w:proofErr w:type="gramEnd"/>
      <w:r w:rsidRPr="00223944">
        <w:rPr>
          <w:rFonts w:ascii="Lucida Console" w:hAnsi="Lucida Console" w:cs="Microsoft Sans Serif"/>
          <w:lang w:val="en-US"/>
        </w:rPr>
        <w:t>num1]</w:t>
      </w:r>
    </w:p>
    <w:p w14:paraId="0382B5F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sub al,'0'</w:t>
      </w:r>
    </w:p>
    <w:p w14:paraId="488BFB0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223944">
        <w:rPr>
          <w:rFonts w:ascii="Lucida Console" w:hAnsi="Lucida Console" w:cs="Microsoft Sans Serif"/>
          <w:lang w:val="en-US"/>
        </w:rPr>
        <w:t>bl,[</w:t>
      </w:r>
      <w:proofErr w:type="gramEnd"/>
      <w:r w:rsidRPr="00223944">
        <w:rPr>
          <w:rFonts w:ascii="Lucida Console" w:hAnsi="Lucida Console" w:cs="Microsoft Sans Serif"/>
          <w:lang w:val="en-US"/>
        </w:rPr>
        <w:t>num2]</w:t>
      </w:r>
    </w:p>
    <w:p w14:paraId="3D2A392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sub bl,'0'</w:t>
      </w:r>
    </w:p>
    <w:p w14:paraId="17DE449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mul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bl</w:t>
      </w:r>
    </w:p>
    <w:p w14:paraId="44F9FEA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add ax, '0'</w:t>
      </w:r>
    </w:p>
    <w:p w14:paraId="45ABA73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mov[result</w:t>
      </w:r>
      <w:proofErr w:type="gramStart"/>
      <w:r w:rsidRPr="00223944">
        <w:rPr>
          <w:rFonts w:ascii="Lucida Console" w:hAnsi="Lucida Console" w:cs="Microsoft Sans Serif"/>
          <w:lang w:val="en-US"/>
        </w:rPr>
        <w:t>],ax</w:t>
      </w:r>
      <w:proofErr w:type="gramEnd"/>
    </w:p>
    <w:p w14:paraId="653B7CB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362C631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FE2C87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1A3260C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p5</w:t>
      </w:r>
    </w:p>
    <w:p w14:paraId="19B714A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p5L</w:t>
      </w:r>
    </w:p>
    <w:p w14:paraId="1F9EF44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300EEDF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7CBD4D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71B18AE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432ACCB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result</w:t>
      </w:r>
    </w:p>
    <w:p w14:paraId="5BFC214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9</w:t>
      </w:r>
    </w:p>
    <w:p w14:paraId="7295A5B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7203402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ret</w:t>
      </w:r>
    </w:p>
    <w:p w14:paraId="01C1474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6ED8354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division:</w:t>
      </w:r>
    </w:p>
    <w:p w14:paraId="7781A1E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223944">
        <w:rPr>
          <w:rFonts w:ascii="Lucida Console" w:hAnsi="Lucida Console" w:cs="Microsoft Sans Serif"/>
          <w:lang w:val="en-US"/>
        </w:rPr>
        <w:t>al,[</w:t>
      </w:r>
      <w:proofErr w:type="gramEnd"/>
      <w:r w:rsidRPr="00223944">
        <w:rPr>
          <w:rFonts w:ascii="Lucida Console" w:hAnsi="Lucida Console" w:cs="Microsoft Sans Serif"/>
          <w:lang w:val="en-US"/>
        </w:rPr>
        <w:t>num1]</w:t>
      </w:r>
    </w:p>
    <w:p w14:paraId="432C8D5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sub al,'0'</w:t>
      </w:r>
    </w:p>
    <w:p w14:paraId="1F37BAB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223944">
        <w:rPr>
          <w:rFonts w:ascii="Lucida Console" w:hAnsi="Lucida Console" w:cs="Microsoft Sans Serif"/>
          <w:lang w:val="en-US"/>
        </w:rPr>
        <w:t>bl,[</w:t>
      </w:r>
      <w:proofErr w:type="gramEnd"/>
      <w:r w:rsidRPr="00223944">
        <w:rPr>
          <w:rFonts w:ascii="Lucida Console" w:hAnsi="Lucida Console" w:cs="Microsoft Sans Serif"/>
          <w:lang w:val="en-US"/>
        </w:rPr>
        <w:t>num2]</w:t>
      </w:r>
    </w:p>
    <w:p w14:paraId="380201F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sub bl,'0'</w:t>
      </w:r>
    </w:p>
    <w:p w14:paraId="4011A57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div bl</w:t>
      </w:r>
    </w:p>
    <w:p w14:paraId="0005861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add ah, '0'</w:t>
      </w:r>
    </w:p>
    <w:p w14:paraId="6EF5311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add al, '0'</w:t>
      </w:r>
    </w:p>
    <w:p w14:paraId="4F68FCF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mov[result1</w:t>
      </w:r>
      <w:proofErr w:type="gramStart"/>
      <w:r w:rsidRPr="00223944">
        <w:rPr>
          <w:rFonts w:ascii="Lucida Console" w:hAnsi="Lucida Console" w:cs="Microsoft Sans Serif"/>
          <w:lang w:val="en-US"/>
        </w:rPr>
        <w:t>],ah</w:t>
      </w:r>
      <w:proofErr w:type="gramEnd"/>
    </w:p>
    <w:p w14:paraId="09BCC38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mov[result2</w:t>
      </w:r>
      <w:proofErr w:type="gramStart"/>
      <w:r w:rsidRPr="00223944">
        <w:rPr>
          <w:rFonts w:ascii="Lucida Console" w:hAnsi="Lucida Console" w:cs="Microsoft Sans Serif"/>
          <w:lang w:val="en-US"/>
        </w:rPr>
        <w:t>],al</w:t>
      </w:r>
      <w:proofErr w:type="gramEnd"/>
    </w:p>
    <w:p w14:paraId="29A5F64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5EE69CC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501A1A1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1468F33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1946C08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p6</w:t>
      </w:r>
    </w:p>
    <w:p w14:paraId="4A53A13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p6L</w:t>
      </w:r>
    </w:p>
    <w:p w14:paraId="055D06C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5CDA294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386D937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EBEB81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55A9E46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result1</w:t>
      </w:r>
    </w:p>
    <w:p w14:paraId="71AB781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9</w:t>
      </w:r>
    </w:p>
    <w:p w14:paraId="5A2BDBA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5F9798D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55CE9EB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72AC621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5A3C1DB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p7</w:t>
      </w:r>
    </w:p>
    <w:p w14:paraId="4F4CDE0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p7L</w:t>
      </w:r>
    </w:p>
    <w:p w14:paraId="52EDB51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0449F0D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23A8BFF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1BD872F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59BF559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result2</w:t>
      </w:r>
    </w:p>
    <w:p w14:paraId="1C43058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9</w:t>
      </w:r>
    </w:p>
    <w:p w14:paraId="5237E20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44E8475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1E06CCE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ret</w:t>
      </w:r>
    </w:p>
    <w:p w14:paraId="05EF4EA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8AA026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proofErr w:type="spellStart"/>
      <w:r w:rsidRPr="00223944">
        <w:rPr>
          <w:rFonts w:ascii="Lucida Console" w:hAnsi="Lucida Console" w:cs="Microsoft Sans Serif"/>
          <w:lang w:val="en-US"/>
        </w:rPr>
        <w:t>num_input</w:t>
      </w:r>
      <w:proofErr w:type="spellEnd"/>
      <w:r w:rsidRPr="00223944">
        <w:rPr>
          <w:rFonts w:ascii="Lucida Console" w:hAnsi="Lucida Console" w:cs="Microsoft Sans Serif"/>
          <w:lang w:val="en-US"/>
        </w:rPr>
        <w:t>:</w:t>
      </w:r>
    </w:p>
    <w:p w14:paraId="3D2A6B0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1F57D37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075753DF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p1</w:t>
      </w:r>
    </w:p>
    <w:p w14:paraId="3C393FD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p1L</w:t>
      </w:r>
    </w:p>
    <w:p w14:paraId="7B5407C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61BB5F3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6C40BFF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sys_in</w:t>
      </w:r>
      <w:proofErr w:type="spellEnd"/>
    </w:p>
    <w:p w14:paraId="0B11FBD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>, stdin</w:t>
      </w:r>
    </w:p>
    <w:p w14:paraId="4BF64FA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num1</w:t>
      </w:r>
    </w:p>
    <w:p w14:paraId="435B760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9</w:t>
      </w:r>
    </w:p>
    <w:p w14:paraId="26CB4CF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6053C36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087CC21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352F3E4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</w:p>
    <w:p w14:paraId="70760E8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p2</w:t>
      </w:r>
    </w:p>
    <w:p w14:paraId="7C1822D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p2L</w:t>
      </w:r>
    </w:p>
    <w:p w14:paraId="44FE5F9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6DA6D01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3389FC3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eax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223944">
        <w:rPr>
          <w:rFonts w:ascii="Lucida Console" w:hAnsi="Lucida Console" w:cs="Microsoft Sans Serif"/>
          <w:lang w:val="en-US"/>
        </w:rPr>
        <w:t>sys_in</w:t>
      </w:r>
      <w:proofErr w:type="spellEnd"/>
    </w:p>
    <w:p w14:paraId="4F9CA4C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ebx</w:t>
      </w:r>
      <w:proofErr w:type="spellEnd"/>
      <w:r w:rsidRPr="00223944">
        <w:rPr>
          <w:rFonts w:ascii="Lucida Console" w:hAnsi="Lucida Console" w:cs="Microsoft Sans Serif"/>
          <w:lang w:val="en-US"/>
        </w:rPr>
        <w:t>, stdin</w:t>
      </w:r>
    </w:p>
    <w:p w14:paraId="4769B93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ecx</w:t>
      </w:r>
      <w:proofErr w:type="spellEnd"/>
      <w:r w:rsidRPr="00223944">
        <w:rPr>
          <w:rFonts w:ascii="Lucida Console" w:hAnsi="Lucida Console" w:cs="Microsoft Sans Serif"/>
          <w:lang w:val="en-US"/>
        </w:rPr>
        <w:t>, num2</w:t>
      </w:r>
    </w:p>
    <w:p w14:paraId="3DF232F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223944">
        <w:rPr>
          <w:rFonts w:ascii="Lucida Console" w:hAnsi="Lucida Console" w:cs="Microsoft Sans Serif"/>
          <w:lang w:val="en-US"/>
        </w:rPr>
        <w:t>edx</w:t>
      </w:r>
      <w:proofErr w:type="spellEnd"/>
      <w:r w:rsidRPr="00223944">
        <w:rPr>
          <w:rFonts w:ascii="Lucida Console" w:hAnsi="Lucida Console" w:cs="Microsoft Sans Serif"/>
          <w:lang w:val="en-US"/>
        </w:rPr>
        <w:t>, 9</w:t>
      </w:r>
    </w:p>
    <w:p w14:paraId="0F990C7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7D80CF1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519530E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ret</w:t>
      </w:r>
    </w:p>
    <w:p w14:paraId="63819A2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7E02D52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DB7377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08D7C06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223944">
        <w:rPr>
          <w:rFonts w:ascii="Lucida Console" w:hAnsi="Lucida Console" w:cs="Microsoft Sans Serif"/>
          <w:lang w:val="en-US"/>
        </w:rPr>
        <w:t>section .</w:t>
      </w:r>
      <w:proofErr w:type="spellStart"/>
      <w:r w:rsidRPr="00223944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57FCDFA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num1 </w:t>
      </w:r>
      <w:proofErr w:type="spellStart"/>
      <w:r w:rsidRPr="00223944">
        <w:rPr>
          <w:rFonts w:ascii="Lucida Console" w:hAnsi="Lucida Console" w:cs="Microsoft Sans Serif"/>
          <w:lang w:val="en-US"/>
        </w:rPr>
        <w:t>resb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9</w:t>
      </w:r>
    </w:p>
    <w:p w14:paraId="1B1DA26D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num2 </w:t>
      </w:r>
      <w:proofErr w:type="spellStart"/>
      <w:r w:rsidRPr="00223944">
        <w:rPr>
          <w:rFonts w:ascii="Lucida Console" w:hAnsi="Lucida Console" w:cs="Microsoft Sans Serif"/>
          <w:lang w:val="en-US"/>
        </w:rPr>
        <w:t>resb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9</w:t>
      </w:r>
    </w:p>
    <w:p w14:paraId="5AECFA6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result </w:t>
      </w:r>
      <w:proofErr w:type="spellStart"/>
      <w:r w:rsidRPr="00223944">
        <w:rPr>
          <w:rFonts w:ascii="Lucida Console" w:hAnsi="Lucida Console" w:cs="Microsoft Sans Serif"/>
          <w:lang w:val="en-US"/>
        </w:rPr>
        <w:t>resb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9</w:t>
      </w:r>
    </w:p>
    <w:p w14:paraId="504E195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result1 </w:t>
      </w:r>
      <w:proofErr w:type="spellStart"/>
      <w:r w:rsidRPr="00223944">
        <w:rPr>
          <w:rFonts w:ascii="Lucida Console" w:hAnsi="Lucida Console" w:cs="Microsoft Sans Serif"/>
          <w:lang w:val="en-US"/>
        </w:rPr>
        <w:t>resb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9</w:t>
      </w:r>
    </w:p>
    <w:p w14:paraId="5F2F81C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result2 </w:t>
      </w:r>
      <w:proofErr w:type="spellStart"/>
      <w:r w:rsidRPr="00223944">
        <w:rPr>
          <w:rFonts w:ascii="Lucida Console" w:hAnsi="Lucida Console" w:cs="Microsoft Sans Serif"/>
          <w:lang w:val="en-US"/>
        </w:rPr>
        <w:t>resb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9</w:t>
      </w:r>
    </w:p>
    <w:p w14:paraId="3C92F20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6C5BF9F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>section .data</w:t>
      </w:r>
    </w:p>
    <w:p w14:paraId="1F91698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sys_out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223944">
        <w:rPr>
          <w:rFonts w:ascii="Lucida Console" w:hAnsi="Lucida Console" w:cs="Microsoft Sans Serif"/>
          <w:lang w:val="en-US"/>
        </w:rPr>
        <w:t>4 ;To</w:t>
      </w:r>
      <w:proofErr w:type="gramEnd"/>
      <w:r w:rsidRPr="00223944">
        <w:rPr>
          <w:rFonts w:ascii="Lucida Console" w:hAnsi="Lucida Console" w:cs="Microsoft Sans Serif"/>
          <w:lang w:val="en-US"/>
        </w:rPr>
        <w:t xml:space="preserve"> output</w:t>
      </w:r>
    </w:p>
    <w:p w14:paraId="2889153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sys_in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223944">
        <w:rPr>
          <w:rFonts w:ascii="Lucida Console" w:hAnsi="Lucida Console" w:cs="Microsoft Sans Serif"/>
          <w:lang w:val="en-US"/>
        </w:rPr>
        <w:t>3 ;To</w:t>
      </w:r>
      <w:proofErr w:type="gramEnd"/>
      <w:r w:rsidRPr="00223944">
        <w:rPr>
          <w:rFonts w:ascii="Lucida Console" w:hAnsi="Lucida Console" w:cs="Microsoft Sans Serif"/>
          <w:lang w:val="en-US"/>
        </w:rPr>
        <w:t xml:space="preserve"> Input</w:t>
      </w:r>
    </w:p>
    <w:p w14:paraId="2DFF9DE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25A3064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223944">
        <w:rPr>
          <w:rFonts w:ascii="Lucida Console" w:hAnsi="Lucida Console" w:cs="Microsoft Sans Serif"/>
          <w:lang w:val="en-US"/>
        </w:rPr>
        <w:t>1 ;</w:t>
      </w:r>
      <w:proofErr w:type="spellStart"/>
      <w:r w:rsidRPr="00223944">
        <w:rPr>
          <w:rFonts w:ascii="Lucida Console" w:hAnsi="Lucida Console" w:cs="Microsoft Sans Serif"/>
          <w:lang w:val="en-US"/>
        </w:rPr>
        <w:t>Stdout</w:t>
      </w:r>
      <w:proofErr w:type="spellEnd"/>
      <w:proofErr w:type="gramEnd"/>
    </w:p>
    <w:p w14:paraId="18FF3503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stdin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223944">
        <w:rPr>
          <w:rFonts w:ascii="Lucida Console" w:hAnsi="Lucida Console" w:cs="Microsoft Sans Serif"/>
          <w:lang w:val="en-US"/>
        </w:rPr>
        <w:t>2 ;</w:t>
      </w:r>
      <w:proofErr w:type="spellStart"/>
      <w:r w:rsidRPr="00223944">
        <w:rPr>
          <w:rFonts w:ascii="Lucida Console" w:hAnsi="Lucida Console" w:cs="Microsoft Sans Serif"/>
          <w:lang w:val="en-US"/>
        </w:rPr>
        <w:t>Stdins</w:t>
      </w:r>
      <w:proofErr w:type="spellEnd"/>
      <w:proofErr w:type="gramEnd"/>
    </w:p>
    <w:p w14:paraId="11A16EE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7928AAA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p1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'ENTER THE FIRST NUMBER: '</w:t>
      </w:r>
    </w:p>
    <w:p w14:paraId="2828740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p1L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$-p1</w:t>
      </w:r>
    </w:p>
    <w:p w14:paraId="32F73D6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51FA851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p2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'ENTER THE SECOND NUMBER: '</w:t>
      </w:r>
    </w:p>
    <w:p w14:paraId="12D158F8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p2L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$-p2</w:t>
      </w:r>
    </w:p>
    <w:p w14:paraId="044ED4C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5F44752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p3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'ADD= '</w:t>
      </w:r>
    </w:p>
    <w:p w14:paraId="604E79B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p3L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$-p3</w:t>
      </w:r>
    </w:p>
    <w:p w14:paraId="3DA0053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3EF527D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p4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10,'SUB= '</w:t>
      </w:r>
    </w:p>
    <w:p w14:paraId="5E060532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p4L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$-p4</w:t>
      </w:r>
    </w:p>
    <w:p w14:paraId="280241CE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79A3523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p5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10,'MUL= '</w:t>
      </w:r>
    </w:p>
    <w:p w14:paraId="0996657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p5L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$-p5</w:t>
      </w:r>
    </w:p>
    <w:p w14:paraId="69BF83B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732DA6A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p6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10,'R= '</w:t>
      </w:r>
    </w:p>
    <w:p w14:paraId="395F28F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p6L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$-p6</w:t>
      </w:r>
    </w:p>
    <w:p w14:paraId="12B34C8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038C4EE9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p7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9,'Q= '</w:t>
      </w:r>
    </w:p>
    <w:p w14:paraId="38BBEF0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  <w:t xml:space="preserve">p7L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$-p7</w:t>
      </w:r>
    </w:p>
    <w:p w14:paraId="1CCDA3BB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180EFBA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nextline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223944">
        <w:rPr>
          <w:rFonts w:ascii="Lucida Console" w:hAnsi="Lucida Console" w:cs="Microsoft Sans Serif"/>
          <w:lang w:val="en-US"/>
        </w:rPr>
        <w:t>db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' ',10</w:t>
      </w:r>
    </w:p>
    <w:p w14:paraId="11D8EA6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ab/>
      </w:r>
      <w:proofErr w:type="spellStart"/>
      <w:r w:rsidRPr="00223944">
        <w:rPr>
          <w:rFonts w:ascii="Lucida Console" w:hAnsi="Lucida Console" w:cs="Microsoft Sans Serif"/>
          <w:lang w:val="en-US"/>
        </w:rPr>
        <w:t>nl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223944">
        <w:rPr>
          <w:rFonts w:ascii="Lucida Console" w:hAnsi="Lucida Console" w:cs="Microsoft Sans Serif"/>
          <w:lang w:val="en-US"/>
        </w:rPr>
        <w:t>equ</w:t>
      </w:r>
      <w:proofErr w:type="spellEnd"/>
      <w:r w:rsidRPr="00223944">
        <w:rPr>
          <w:rFonts w:ascii="Lucida Console" w:hAnsi="Lucida Console" w:cs="Microsoft Sans Serif"/>
          <w:lang w:val="en-US"/>
        </w:rPr>
        <w:t xml:space="preserve"> $-</w:t>
      </w:r>
      <w:proofErr w:type="spellStart"/>
      <w:r w:rsidRPr="00223944">
        <w:rPr>
          <w:rFonts w:ascii="Lucida Console" w:hAnsi="Lucida Console" w:cs="Microsoft Sans Serif"/>
          <w:lang w:val="en-US"/>
        </w:rPr>
        <w:t>nextline</w:t>
      </w:r>
      <w:proofErr w:type="spellEnd"/>
    </w:p>
    <w:p w14:paraId="49A5DFE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7B8BF41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431F04C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section .text</w:t>
      </w:r>
    </w:p>
    <w:p w14:paraId="1806D64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>global _start:</w:t>
      </w:r>
    </w:p>
    <w:p w14:paraId="5956498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>_start:</w:t>
      </w:r>
    </w:p>
    <w:p w14:paraId="5E50096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3F84845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 xml:space="preserve">call </w:t>
      </w:r>
      <w:proofErr w:type="spellStart"/>
      <w:r w:rsidRPr="00223944">
        <w:rPr>
          <w:rFonts w:ascii="Lucida Console" w:hAnsi="Lucida Console" w:cs="Microsoft Sans Serif"/>
          <w:lang w:val="en-US"/>
        </w:rPr>
        <w:t>num_input</w:t>
      </w:r>
      <w:proofErr w:type="spellEnd"/>
    </w:p>
    <w:p w14:paraId="59D5B6A0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>call addition</w:t>
      </w:r>
    </w:p>
    <w:p w14:paraId="76CBFABA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 xml:space="preserve">call </w:t>
      </w:r>
      <w:proofErr w:type="spellStart"/>
      <w:r w:rsidRPr="00223944">
        <w:rPr>
          <w:rFonts w:ascii="Lucida Console" w:hAnsi="Lucida Console" w:cs="Microsoft Sans Serif"/>
          <w:lang w:val="en-US"/>
        </w:rPr>
        <w:t>substraction</w:t>
      </w:r>
      <w:proofErr w:type="spellEnd"/>
    </w:p>
    <w:p w14:paraId="0A5EB34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>call multiply</w:t>
      </w:r>
    </w:p>
    <w:p w14:paraId="6E10481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>call division</w:t>
      </w:r>
    </w:p>
    <w:p w14:paraId="01AA7506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03581291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64CCFEAC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>mov eax,1</w:t>
      </w:r>
    </w:p>
    <w:p w14:paraId="2752ED95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>mov ebx,0</w:t>
      </w:r>
    </w:p>
    <w:p w14:paraId="2FD468C1" w14:textId="1BC7E940" w:rsid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  <w:r w:rsidRPr="00223944">
        <w:rPr>
          <w:rFonts w:ascii="Lucida Console" w:hAnsi="Lucida Console" w:cs="Microsoft Sans Serif"/>
          <w:lang w:val="en-US"/>
        </w:rPr>
        <w:t xml:space="preserve">  </w:t>
      </w:r>
      <w:r w:rsidRPr="00223944">
        <w:rPr>
          <w:rFonts w:ascii="Lucida Console" w:hAnsi="Lucida Console" w:cs="Microsoft Sans Serif"/>
          <w:lang w:val="en-US"/>
        </w:rPr>
        <w:tab/>
        <w:t>int 80h</w:t>
      </w:r>
    </w:p>
    <w:p w14:paraId="68E064A4" w14:textId="77777777" w:rsidR="00223944" w:rsidRDefault="00223944" w:rsidP="00223944">
      <w:pPr>
        <w:spacing w:after="0"/>
        <w:rPr>
          <w:rFonts w:ascii="Lucida Console" w:hAnsi="Lucida Console" w:cs="Microsoft Sans Serif"/>
          <w:lang w:val="en-US"/>
        </w:rPr>
        <w:sectPr w:rsidR="00223944" w:rsidSect="00223944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5F4C0527" w14:textId="77777777" w:rsidR="00223944" w:rsidRPr="00223944" w:rsidRDefault="00223944" w:rsidP="00223944">
      <w:pPr>
        <w:spacing w:after="0"/>
        <w:rPr>
          <w:rFonts w:ascii="Lucida Console" w:hAnsi="Lucida Console" w:cs="Microsoft Sans Serif"/>
          <w:lang w:val="en-US"/>
        </w:rPr>
      </w:pPr>
    </w:p>
    <w:p w14:paraId="2DAA8A8C" w14:textId="671764CD" w:rsidR="00223944" w:rsidRDefault="0022394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32EEB701" w14:textId="04628F6F" w:rsidR="00223944" w:rsidRPr="00223944" w:rsidRDefault="0010655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10655A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5425401B" wp14:editId="0A4DA243">
            <wp:extent cx="5731510" cy="1803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944" w:rsidRPr="00223944" w:rsidSect="00223944">
      <w:type w:val="continuous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8A95" w14:textId="77777777" w:rsidR="005B49C5" w:rsidRDefault="005B49C5" w:rsidP="003803E6">
      <w:pPr>
        <w:spacing w:after="0" w:line="240" w:lineRule="auto"/>
      </w:pPr>
      <w:r>
        <w:separator/>
      </w:r>
    </w:p>
  </w:endnote>
  <w:endnote w:type="continuationSeparator" w:id="0">
    <w:p w14:paraId="5C9A05D7" w14:textId="77777777" w:rsidR="005B49C5" w:rsidRDefault="005B49C5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6D37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79B8A521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9D89" w14:textId="77777777" w:rsidR="005B49C5" w:rsidRDefault="005B49C5" w:rsidP="003803E6">
      <w:pPr>
        <w:spacing w:after="0" w:line="240" w:lineRule="auto"/>
      </w:pPr>
      <w:r>
        <w:separator/>
      </w:r>
    </w:p>
  </w:footnote>
  <w:footnote w:type="continuationSeparator" w:id="0">
    <w:p w14:paraId="52A98E02" w14:textId="77777777" w:rsidR="005B49C5" w:rsidRDefault="005B49C5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BDE6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7A801A16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1F75AFA9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QUAP7IfciwAAAA="/>
  </w:docVars>
  <w:rsids>
    <w:rsidRoot w:val="00223944"/>
    <w:rsid w:val="000E4863"/>
    <w:rsid w:val="0010655A"/>
    <w:rsid w:val="00223944"/>
    <w:rsid w:val="003803E6"/>
    <w:rsid w:val="005B49C5"/>
    <w:rsid w:val="007020C8"/>
    <w:rsid w:val="00816D67"/>
    <w:rsid w:val="008D10DD"/>
    <w:rsid w:val="009E6446"/>
    <w:rsid w:val="00A83E1A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0437E"/>
  <w15:chartTrackingRefBased/>
  <w15:docId w15:val="{E5C6F117-034A-4D50-B541-24958CF4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6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2022-05-29T13:58:00Z</dcterms:created>
  <dcterms:modified xsi:type="dcterms:W3CDTF">2022-05-29T14:04:00Z</dcterms:modified>
</cp:coreProperties>
</file>