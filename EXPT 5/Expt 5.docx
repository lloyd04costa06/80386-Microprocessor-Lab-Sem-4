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2F5F" w14:textId="0CBB6CD8" w:rsidR="003803E6" w:rsidRDefault="003528E7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1BC273E6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%</w:t>
      </w:r>
      <w:proofErr w:type="gramStart"/>
      <w:r w:rsidRPr="003528E7">
        <w:rPr>
          <w:rFonts w:ascii="Lucida Console" w:hAnsi="Lucida Console" w:cs="Microsoft Sans Serif"/>
          <w:lang w:val="en-US"/>
        </w:rPr>
        <w:t>macro</w:t>
      </w:r>
      <w:proofErr w:type="gramEnd"/>
      <w:r w:rsidRPr="003528E7">
        <w:rPr>
          <w:rFonts w:ascii="Lucida Console" w:hAnsi="Lucida Console" w:cs="Microsoft Sans Serif"/>
          <w:lang w:val="en-US"/>
        </w:rPr>
        <w:t xml:space="preserve"> print 2</w:t>
      </w:r>
    </w:p>
    <w:p w14:paraId="0DE50511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eax,4</w:t>
      </w:r>
    </w:p>
    <w:p w14:paraId="26000DB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ebx,1</w:t>
      </w:r>
    </w:p>
    <w:p w14:paraId="6B1B8D62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3528E7">
        <w:rPr>
          <w:rFonts w:ascii="Lucida Console" w:hAnsi="Lucida Console" w:cs="Microsoft Sans Serif"/>
          <w:lang w:val="en-US"/>
        </w:rPr>
        <w:t>ecx,%</w:t>
      </w:r>
      <w:proofErr w:type="gramEnd"/>
      <w:r w:rsidRPr="003528E7">
        <w:rPr>
          <w:rFonts w:ascii="Lucida Console" w:hAnsi="Lucida Console" w:cs="Microsoft Sans Serif"/>
          <w:lang w:val="en-US"/>
        </w:rPr>
        <w:t>1</w:t>
      </w:r>
    </w:p>
    <w:p w14:paraId="1B0BC94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3528E7">
        <w:rPr>
          <w:rFonts w:ascii="Lucida Console" w:hAnsi="Lucida Console" w:cs="Microsoft Sans Serif"/>
          <w:lang w:val="en-US"/>
        </w:rPr>
        <w:t>edx,%</w:t>
      </w:r>
      <w:proofErr w:type="gramEnd"/>
      <w:r w:rsidRPr="003528E7">
        <w:rPr>
          <w:rFonts w:ascii="Lucida Console" w:hAnsi="Lucida Console" w:cs="Microsoft Sans Serif"/>
          <w:lang w:val="en-US"/>
        </w:rPr>
        <w:t>2</w:t>
      </w:r>
    </w:p>
    <w:p w14:paraId="2E34CF1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int 80h</w:t>
      </w:r>
    </w:p>
    <w:p w14:paraId="3AFA086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3528E7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2520A60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708EB2EF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section .data</w:t>
      </w:r>
    </w:p>
    <w:p w14:paraId="2D736AD8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3528E7">
        <w:rPr>
          <w:rFonts w:ascii="Lucida Console" w:hAnsi="Lucida Console" w:cs="Microsoft Sans Serif"/>
          <w:lang w:val="en-US"/>
        </w:rPr>
        <w:t>db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'2022'</w:t>
      </w:r>
    </w:p>
    <w:p w14:paraId="3FD6A939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2926D7D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5233D8D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section .text</w:t>
      </w:r>
    </w:p>
    <w:p w14:paraId="2A1228EA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global _start:</w:t>
      </w:r>
    </w:p>
    <w:p w14:paraId="15B86211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_start:</w:t>
      </w:r>
    </w:p>
    <w:p w14:paraId="5D96DD79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print num1,4</w:t>
      </w:r>
    </w:p>
    <w:p w14:paraId="7FBB46BE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4E95D46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eax,1</w:t>
      </w:r>
    </w:p>
    <w:p w14:paraId="6502EE3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ebx,0</w:t>
      </w:r>
    </w:p>
    <w:p w14:paraId="57E58AC4" w14:textId="1B1A0430" w:rsid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int 80h</w:t>
      </w:r>
    </w:p>
    <w:p w14:paraId="501F562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6CE09157" w14:textId="5D387F77" w:rsidR="003528E7" w:rsidRDefault="003528E7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5B7ED0A5" w14:textId="14BE4A4E" w:rsidR="003528E7" w:rsidRDefault="003528E7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3528E7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633558FE" wp14:editId="50C05BF9">
            <wp:extent cx="5731510" cy="1044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8DA" w14:textId="77777777" w:rsidR="003528E7" w:rsidRDefault="003528E7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0F5351B" w14:textId="7E953EB0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2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592DF755" w14:textId="77777777" w:rsidR="003528E7" w:rsidRDefault="003528E7" w:rsidP="003528E7">
      <w:pPr>
        <w:spacing w:after="0"/>
        <w:rPr>
          <w:rFonts w:ascii="Lucida Console" w:hAnsi="Lucida Console" w:cs="Microsoft Sans Serif"/>
          <w:lang w:val="en-US"/>
        </w:rPr>
        <w:sectPr w:rsidR="003528E7" w:rsidSect="009E6446">
          <w:headerReference w:type="default" r:id="rId8"/>
          <w:footerReference w:type="default" r:id="rId9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218A49A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%</w:t>
      </w:r>
      <w:proofErr w:type="gramStart"/>
      <w:r w:rsidRPr="003528E7">
        <w:rPr>
          <w:rFonts w:ascii="Lucida Console" w:hAnsi="Lucida Console" w:cs="Microsoft Sans Serif"/>
          <w:lang w:val="en-US"/>
        </w:rPr>
        <w:t>macro</w:t>
      </w:r>
      <w:proofErr w:type="gramEnd"/>
      <w:r w:rsidRPr="003528E7">
        <w:rPr>
          <w:rFonts w:ascii="Lucida Console" w:hAnsi="Lucida Console" w:cs="Microsoft Sans Serif"/>
          <w:lang w:val="en-US"/>
        </w:rPr>
        <w:t xml:space="preserve"> write 2</w:t>
      </w:r>
    </w:p>
    <w:p w14:paraId="366FA9C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eax,4</w:t>
      </w:r>
    </w:p>
    <w:p w14:paraId="74D1C8B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ebx,1</w:t>
      </w:r>
    </w:p>
    <w:p w14:paraId="2F0D9A2D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3528E7">
        <w:rPr>
          <w:rFonts w:ascii="Lucida Console" w:hAnsi="Lucida Console" w:cs="Microsoft Sans Serif"/>
          <w:lang w:val="en-US"/>
        </w:rPr>
        <w:t>ecx,%</w:t>
      </w:r>
      <w:proofErr w:type="gramEnd"/>
      <w:r w:rsidRPr="003528E7">
        <w:rPr>
          <w:rFonts w:ascii="Lucida Console" w:hAnsi="Lucida Console" w:cs="Microsoft Sans Serif"/>
          <w:lang w:val="en-US"/>
        </w:rPr>
        <w:t>1</w:t>
      </w:r>
    </w:p>
    <w:p w14:paraId="37E082B2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3528E7">
        <w:rPr>
          <w:rFonts w:ascii="Lucida Console" w:hAnsi="Lucida Console" w:cs="Microsoft Sans Serif"/>
          <w:lang w:val="en-US"/>
        </w:rPr>
        <w:t>edx,%</w:t>
      </w:r>
      <w:proofErr w:type="gramEnd"/>
      <w:r w:rsidRPr="003528E7">
        <w:rPr>
          <w:rFonts w:ascii="Lucida Console" w:hAnsi="Lucida Console" w:cs="Microsoft Sans Serif"/>
          <w:lang w:val="en-US"/>
        </w:rPr>
        <w:t>2</w:t>
      </w:r>
    </w:p>
    <w:p w14:paraId="3B02B20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int 80h</w:t>
      </w:r>
    </w:p>
    <w:p w14:paraId="71751F7E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3528E7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35461A4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5D6A4EF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section .data</w:t>
      </w:r>
    </w:p>
    <w:p w14:paraId="526500C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mss1 </w:t>
      </w:r>
      <w:proofErr w:type="spellStart"/>
      <w:r w:rsidRPr="003528E7">
        <w:rPr>
          <w:rFonts w:ascii="Lucida Console" w:hAnsi="Lucida Console" w:cs="Microsoft Sans Serif"/>
          <w:lang w:val="en-US"/>
        </w:rPr>
        <w:t>db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'ENTER FIRST NUMBER: '</w:t>
      </w:r>
    </w:p>
    <w:p w14:paraId="07DC777E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3528E7">
        <w:rPr>
          <w:rFonts w:ascii="Lucida Console" w:hAnsi="Lucida Console" w:cs="Microsoft Sans Serif"/>
          <w:lang w:val="en-US"/>
        </w:rPr>
        <w:t>equ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$-mss1</w:t>
      </w:r>
    </w:p>
    <w:p w14:paraId="2FE0C709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5D4068D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mss2 </w:t>
      </w:r>
      <w:proofErr w:type="spellStart"/>
      <w:r w:rsidRPr="003528E7">
        <w:rPr>
          <w:rFonts w:ascii="Lucida Console" w:hAnsi="Lucida Console" w:cs="Microsoft Sans Serif"/>
          <w:lang w:val="en-US"/>
        </w:rPr>
        <w:t>db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'ENTER SECOND NUMBER: '</w:t>
      </w:r>
    </w:p>
    <w:p w14:paraId="0B026E9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len2 </w:t>
      </w:r>
      <w:proofErr w:type="spellStart"/>
      <w:r w:rsidRPr="003528E7">
        <w:rPr>
          <w:rFonts w:ascii="Lucida Console" w:hAnsi="Lucida Console" w:cs="Microsoft Sans Serif"/>
          <w:lang w:val="en-US"/>
        </w:rPr>
        <w:t>equ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$-mss2</w:t>
      </w:r>
    </w:p>
    <w:p w14:paraId="7758C3E8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23609890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mss3 </w:t>
      </w:r>
      <w:proofErr w:type="spellStart"/>
      <w:r w:rsidRPr="003528E7">
        <w:rPr>
          <w:rFonts w:ascii="Lucida Console" w:hAnsi="Lucida Console" w:cs="Microsoft Sans Serif"/>
          <w:lang w:val="en-US"/>
        </w:rPr>
        <w:t>db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'THE NUMBERS YOU ENTERED ARE: ',10</w:t>
      </w:r>
    </w:p>
    <w:p w14:paraId="4BC99AC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</w:t>
      </w:r>
      <w:r w:rsidRPr="003528E7">
        <w:rPr>
          <w:rFonts w:ascii="Lucida Console" w:hAnsi="Lucida Console" w:cs="Microsoft Sans Serif"/>
          <w:lang w:val="en-US"/>
        </w:rPr>
        <w:tab/>
        <w:t xml:space="preserve">len3 </w:t>
      </w:r>
      <w:proofErr w:type="spellStart"/>
      <w:r w:rsidRPr="003528E7">
        <w:rPr>
          <w:rFonts w:ascii="Lucida Console" w:hAnsi="Lucida Console" w:cs="Microsoft Sans Serif"/>
          <w:lang w:val="en-US"/>
        </w:rPr>
        <w:t>equ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$-mss3</w:t>
      </w:r>
    </w:p>
    <w:p w14:paraId="10430B80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771CED1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3528E7">
        <w:rPr>
          <w:rFonts w:ascii="Lucida Console" w:hAnsi="Lucida Console" w:cs="Microsoft Sans Serif"/>
          <w:lang w:val="en-US"/>
        </w:rPr>
        <w:t>section .</w:t>
      </w:r>
      <w:proofErr w:type="spellStart"/>
      <w:r w:rsidRPr="003528E7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2BC1538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3528E7">
        <w:rPr>
          <w:rFonts w:ascii="Lucida Console" w:hAnsi="Lucida Console" w:cs="Microsoft Sans Serif"/>
          <w:lang w:val="en-US"/>
        </w:rPr>
        <w:t>resb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9</w:t>
      </w:r>
    </w:p>
    <w:p w14:paraId="32AEC57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num2 </w:t>
      </w:r>
      <w:proofErr w:type="spellStart"/>
      <w:r w:rsidRPr="003528E7">
        <w:rPr>
          <w:rFonts w:ascii="Lucida Console" w:hAnsi="Lucida Console" w:cs="Microsoft Sans Serif"/>
          <w:lang w:val="en-US"/>
        </w:rPr>
        <w:t>resb</w:t>
      </w:r>
      <w:proofErr w:type="spellEnd"/>
      <w:r w:rsidRPr="003528E7">
        <w:rPr>
          <w:rFonts w:ascii="Lucida Console" w:hAnsi="Lucida Console" w:cs="Microsoft Sans Serif"/>
          <w:lang w:val="en-US"/>
        </w:rPr>
        <w:t xml:space="preserve"> 9</w:t>
      </w:r>
    </w:p>
    <w:p w14:paraId="75D9B15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3B74DA9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>section .text</w:t>
      </w:r>
    </w:p>
    <w:p w14:paraId="0CF22B5F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global _start:</w:t>
      </w:r>
    </w:p>
    <w:p w14:paraId="4176998D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_start:</w:t>
      </w:r>
    </w:p>
    <w:p w14:paraId="7DED9F58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write mss</w:t>
      </w:r>
      <w:proofErr w:type="gramStart"/>
      <w:r w:rsidRPr="003528E7">
        <w:rPr>
          <w:rFonts w:ascii="Lucida Console" w:hAnsi="Lucida Console" w:cs="Microsoft Sans Serif"/>
          <w:lang w:val="en-US"/>
        </w:rPr>
        <w:t>1,len</w:t>
      </w:r>
      <w:proofErr w:type="gramEnd"/>
      <w:r w:rsidRPr="003528E7">
        <w:rPr>
          <w:rFonts w:ascii="Lucida Console" w:hAnsi="Lucida Console" w:cs="Microsoft Sans Serif"/>
          <w:lang w:val="en-US"/>
        </w:rPr>
        <w:t>1</w:t>
      </w:r>
    </w:p>
    <w:p w14:paraId="2006ED1B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eax,3</w:t>
      </w:r>
    </w:p>
    <w:p w14:paraId="44C2DB48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ebx,2</w:t>
      </w:r>
    </w:p>
    <w:p w14:paraId="02633506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3528E7">
        <w:rPr>
          <w:rFonts w:ascii="Lucida Console" w:hAnsi="Lucida Console" w:cs="Microsoft Sans Serif"/>
          <w:lang w:val="en-US"/>
        </w:rPr>
        <w:t>ecx,num</w:t>
      </w:r>
      <w:proofErr w:type="gramEnd"/>
      <w:r w:rsidRPr="003528E7">
        <w:rPr>
          <w:rFonts w:ascii="Lucida Console" w:hAnsi="Lucida Console" w:cs="Microsoft Sans Serif"/>
          <w:lang w:val="en-US"/>
        </w:rPr>
        <w:t>1</w:t>
      </w:r>
    </w:p>
    <w:p w14:paraId="32F5CED1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edx,9</w:t>
      </w:r>
    </w:p>
    <w:p w14:paraId="1B0C052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int 80h</w:t>
      </w:r>
    </w:p>
    <w:p w14:paraId="372DFF0F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7A9EB923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write mss</w:t>
      </w:r>
      <w:proofErr w:type="gramStart"/>
      <w:r w:rsidRPr="003528E7">
        <w:rPr>
          <w:rFonts w:ascii="Lucida Console" w:hAnsi="Lucida Console" w:cs="Microsoft Sans Serif"/>
          <w:lang w:val="en-US"/>
        </w:rPr>
        <w:t>2,len</w:t>
      </w:r>
      <w:proofErr w:type="gramEnd"/>
      <w:r w:rsidRPr="003528E7">
        <w:rPr>
          <w:rFonts w:ascii="Lucida Console" w:hAnsi="Lucida Console" w:cs="Microsoft Sans Serif"/>
          <w:lang w:val="en-US"/>
        </w:rPr>
        <w:t>2</w:t>
      </w:r>
    </w:p>
    <w:p w14:paraId="363179FD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eax,3</w:t>
      </w:r>
    </w:p>
    <w:p w14:paraId="2321A592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ebx,2</w:t>
      </w:r>
    </w:p>
    <w:p w14:paraId="5CD99087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</w:t>
      </w:r>
      <w:proofErr w:type="gramStart"/>
      <w:r w:rsidRPr="003528E7">
        <w:rPr>
          <w:rFonts w:ascii="Lucida Console" w:hAnsi="Lucida Console" w:cs="Microsoft Sans Serif"/>
          <w:lang w:val="en-US"/>
        </w:rPr>
        <w:t>ecx,num</w:t>
      </w:r>
      <w:proofErr w:type="gramEnd"/>
      <w:r w:rsidRPr="003528E7">
        <w:rPr>
          <w:rFonts w:ascii="Lucida Console" w:hAnsi="Lucida Console" w:cs="Microsoft Sans Serif"/>
          <w:lang w:val="en-US"/>
        </w:rPr>
        <w:t>2</w:t>
      </w:r>
    </w:p>
    <w:p w14:paraId="218A779E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mov edx,9</w:t>
      </w:r>
    </w:p>
    <w:p w14:paraId="581BA371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int 80h</w:t>
      </w:r>
    </w:p>
    <w:p w14:paraId="375A04FC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137E16B5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write mss</w:t>
      </w:r>
      <w:proofErr w:type="gramStart"/>
      <w:r w:rsidRPr="003528E7">
        <w:rPr>
          <w:rFonts w:ascii="Lucida Console" w:hAnsi="Lucida Console" w:cs="Microsoft Sans Serif"/>
          <w:lang w:val="en-US"/>
        </w:rPr>
        <w:t>3,len</w:t>
      </w:r>
      <w:proofErr w:type="gramEnd"/>
      <w:r w:rsidRPr="003528E7">
        <w:rPr>
          <w:rFonts w:ascii="Lucida Console" w:hAnsi="Lucida Console" w:cs="Microsoft Sans Serif"/>
          <w:lang w:val="en-US"/>
        </w:rPr>
        <w:t>3</w:t>
      </w:r>
    </w:p>
    <w:p w14:paraId="6739EB74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write num1,9</w:t>
      </w:r>
    </w:p>
    <w:p w14:paraId="340AA8D8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 xml:space="preserve">  write num2,9</w:t>
      </w:r>
    </w:p>
    <w:p w14:paraId="17FC28EF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3FBB10B9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lastRenderedPageBreak/>
        <w:tab/>
        <w:t>mov eax,1</w:t>
      </w:r>
    </w:p>
    <w:p w14:paraId="067D5005" w14:textId="77777777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  <w:r w:rsidRPr="003528E7">
        <w:rPr>
          <w:rFonts w:ascii="Lucida Console" w:hAnsi="Lucida Console" w:cs="Microsoft Sans Serif"/>
          <w:lang w:val="en-US"/>
        </w:rPr>
        <w:tab/>
        <w:t>mov ebx,0</w:t>
      </w:r>
    </w:p>
    <w:p w14:paraId="53764FC5" w14:textId="77777777" w:rsidR="003528E7" w:rsidRDefault="003528E7" w:rsidP="003528E7">
      <w:pPr>
        <w:spacing w:after="0"/>
        <w:rPr>
          <w:rFonts w:ascii="Lucida Console" w:hAnsi="Lucida Console" w:cs="Microsoft Sans Serif"/>
          <w:lang w:val="en-US"/>
        </w:rPr>
        <w:sectPr w:rsidR="003528E7" w:rsidSect="003528E7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3528E7">
        <w:rPr>
          <w:rFonts w:ascii="Lucida Console" w:hAnsi="Lucida Console" w:cs="Microsoft Sans Serif"/>
          <w:lang w:val="en-US"/>
        </w:rPr>
        <w:tab/>
        <w:t>int 80h</w:t>
      </w:r>
    </w:p>
    <w:p w14:paraId="3E92E0F8" w14:textId="107375E2" w:rsidR="003528E7" w:rsidRPr="003528E7" w:rsidRDefault="003528E7" w:rsidP="003528E7">
      <w:pPr>
        <w:spacing w:after="0"/>
        <w:rPr>
          <w:rFonts w:ascii="Lucida Console" w:hAnsi="Lucida Console" w:cs="Microsoft Sans Serif"/>
          <w:lang w:val="en-US"/>
        </w:rPr>
      </w:pPr>
    </w:p>
    <w:p w14:paraId="6A032E83" w14:textId="7997D7AF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513A43FE" w14:textId="3AC6DD26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027FE0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A1EE08E" wp14:editId="265A79F8">
            <wp:extent cx="5731510" cy="1713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D30" w14:textId="77777777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B2606F4" w14:textId="77777777" w:rsidR="003528E7" w:rsidRP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C1C706A" w14:textId="77777777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  <w:sectPr w:rsidR="00027FE0" w:rsidSect="003528E7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5B8D9222" w14:textId="7805DC15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3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06886E7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read 2</w:t>
      </w:r>
    </w:p>
    <w:p w14:paraId="3B035C3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eax,3</w:t>
      </w:r>
    </w:p>
    <w:p w14:paraId="0AF4B92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ebx,2</w:t>
      </w:r>
    </w:p>
    <w:p w14:paraId="696F5EC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ecx,%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7094348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edx,%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00AF6A3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648ABE1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39AB205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5059B4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.data</w:t>
      </w:r>
    </w:p>
    <w:p w14:paraId="7323BB0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mss1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'ENTER FIRST NUMBER: '</w:t>
      </w:r>
    </w:p>
    <w:p w14:paraId="3CCBD91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$-mss1</w:t>
      </w:r>
    </w:p>
    <w:p w14:paraId="7353E21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415F9B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mss2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'THE NUMBER YOU ENTERED IS: '</w:t>
      </w:r>
    </w:p>
    <w:p w14:paraId="0A1A3F3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 xml:space="preserve"> </w:t>
      </w:r>
      <w:r w:rsidRPr="00027FE0">
        <w:rPr>
          <w:rFonts w:ascii="Lucida Console" w:hAnsi="Lucida Console" w:cs="Microsoft Sans Serif"/>
          <w:lang w:val="en-US"/>
        </w:rPr>
        <w:tab/>
        <w:t xml:space="preserve">len2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$-mss2</w:t>
      </w:r>
    </w:p>
    <w:p w14:paraId="2BF726E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39D09B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027FE0">
        <w:rPr>
          <w:rFonts w:ascii="Lucida Console" w:hAnsi="Lucida Console" w:cs="Microsoft Sans Serif"/>
          <w:lang w:val="en-US"/>
        </w:rPr>
        <w:t>section .</w:t>
      </w:r>
      <w:proofErr w:type="spellStart"/>
      <w:r w:rsidRPr="00027FE0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7A89C2F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1209344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</w:p>
    <w:p w14:paraId="06276AA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.text</w:t>
      </w:r>
    </w:p>
    <w:p w14:paraId="3132460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global _start:</w:t>
      </w:r>
    </w:p>
    <w:p w14:paraId="70B471F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_start:</w:t>
      </w:r>
    </w:p>
    <w:p w14:paraId="55844C1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4F68263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698FACC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ecx,mss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47E3439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edx,len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74A53C7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20D930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read num1,9</w:t>
      </w:r>
    </w:p>
    <w:p w14:paraId="5DCF09E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ABBB4E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3E1774B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24E604F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ecx,mss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2759928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edx,len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32574F9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5A9501B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</w:p>
    <w:p w14:paraId="216F834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4E0B09D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1884490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ecx,num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25F3656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edx,9</w:t>
      </w:r>
    </w:p>
    <w:p w14:paraId="058690B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166A83F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0F55592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</w:p>
    <w:p w14:paraId="5849C60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eax,1</w:t>
      </w:r>
    </w:p>
    <w:p w14:paraId="213F798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ebx,0</w:t>
      </w:r>
    </w:p>
    <w:p w14:paraId="1B25E83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A1151FA" w14:textId="77777777" w:rsidR="00027FE0" w:rsidRDefault="00027FE0" w:rsidP="00027FE0">
      <w:pPr>
        <w:spacing w:after="0"/>
        <w:rPr>
          <w:rFonts w:ascii="Lucida Console" w:hAnsi="Lucida Console" w:cs="Microsoft Sans Serif"/>
          <w:lang w:val="en-US"/>
        </w:rPr>
        <w:sectPr w:rsidR="00027FE0" w:rsidSect="00027FE0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13D90C4A" w14:textId="184B4ED8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</w:p>
    <w:p w14:paraId="612BFBF7" w14:textId="3A7BBBF4" w:rsidR="003528E7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027FE0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9AD9F9C" wp14:editId="1951BA73">
            <wp:simplePos x="0" y="0"/>
            <wp:positionH relativeFrom="column">
              <wp:posOffset>544</wp:posOffset>
            </wp:positionH>
            <wp:positionV relativeFrom="paragraph">
              <wp:posOffset>330200</wp:posOffset>
            </wp:positionV>
            <wp:extent cx="5731510" cy="129857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8E7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0D15BA3E" w14:textId="2BE4C96C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A09F348" w14:textId="35989AE9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DF3554C" w14:textId="2AC6DABD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4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2C463B75" w14:textId="77777777" w:rsidR="00027FE0" w:rsidRDefault="00027FE0" w:rsidP="00027FE0">
      <w:pPr>
        <w:spacing w:after="0"/>
        <w:rPr>
          <w:rFonts w:ascii="Lucida Console" w:hAnsi="Lucida Console" w:cs="Microsoft Sans Serif"/>
          <w:lang w:val="en-US"/>
        </w:rPr>
        <w:sectPr w:rsidR="00027FE0" w:rsidSect="003528E7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14161D1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read 4</w:t>
      </w:r>
    </w:p>
    <w:p w14:paraId="2F65B49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BCD22F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eax,4  </w:t>
      </w:r>
      <w:proofErr w:type="gramStart"/>
      <w:r w:rsidRPr="00027FE0">
        <w:rPr>
          <w:rFonts w:ascii="Lucida Console" w:hAnsi="Lucida Console" w:cs="Microsoft Sans Serif"/>
          <w:lang w:val="en-US"/>
        </w:rPr>
        <w:t xml:space="preserve">  ;Input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1</w:t>
      </w:r>
    </w:p>
    <w:p w14:paraId="37C4884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09ADA89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ecx,mss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6629B90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edx,len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69ABBA9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7C21775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AECFC1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eax,3</w:t>
      </w:r>
    </w:p>
    <w:p w14:paraId="608F8E9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ebx,2</w:t>
      </w:r>
    </w:p>
    <w:p w14:paraId="7E5F06D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ecx,%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1E96058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edx,%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7C5DDD8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3808A90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F49973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</w:t>
      </w:r>
      <w:proofErr w:type="gramStart"/>
      <w:r w:rsidRPr="00027FE0">
        <w:rPr>
          <w:rFonts w:ascii="Lucida Console" w:hAnsi="Lucida Console" w:cs="Microsoft Sans Serif"/>
          <w:lang w:val="en-US"/>
        </w:rPr>
        <w:t>4  ;</w:t>
      </w:r>
      <w:proofErr w:type="gramEnd"/>
      <w:r w:rsidRPr="00027FE0">
        <w:rPr>
          <w:rFonts w:ascii="Lucida Console" w:hAnsi="Lucida Console" w:cs="Microsoft Sans Serif"/>
          <w:lang w:val="en-US"/>
        </w:rPr>
        <w:t>Input 2</w:t>
      </w:r>
    </w:p>
    <w:p w14:paraId="053ABD6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3980B02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ecx,mss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18F351B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edx,len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4992A92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1A6F340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72CA12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eax,3</w:t>
      </w:r>
    </w:p>
    <w:p w14:paraId="462E30A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ebx,2</w:t>
      </w:r>
    </w:p>
    <w:p w14:paraId="750C487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ecx,%</w:t>
      </w:r>
      <w:proofErr w:type="gramEnd"/>
      <w:r w:rsidRPr="00027FE0">
        <w:rPr>
          <w:rFonts w:ascii="Lucida Console" w:hAnsi="Lucida Console" w:cs="Microsoft Sans Serif"/>
          <w:lang w:val="en-US"/>
        </w:rPr>
        <w:t>3</w:t>
      </w:r>
    </w:p>
    <w:p w14:paraId="7344A4A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edx,%</w:t>
      </w:r>
      <w:proofErr w:type="gramEnd"/>
      <w:r w:rsidRPr="00027FE0">
        <w:rPr>
          <w:rFonts w:ascii="Lucida Console" w:hAnsi="Lucida Console" w:cs="Microsoft Sans Serif"/>
          <w:lang w:val="en-US"/>
        </w:rPr>
        <w:t>4</w:t>
      </w:r>
    </w:p>
    <w:p w14:paraId="2B6D166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1301136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2B525A2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1158FD5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.data</w:t>
      </w:r>
    </w:p>
    <w:p w14:paraId="1DFC639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mss1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'ENTER FIRST NUMBER: '</w:t>
      </w:r>
    </w:p>
    <w:p w14:paraId="7684DE3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$-mss1</w:t>
      </w:r>
    </w:p>
    <w:p w14:paraId="624E89D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A0B32F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mss2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'ENTER SECOND NUMBER: '</w:t>
      </w:r>
    </w:p>
    <w:p w14:paraId="1AAEB4C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len2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$-mss2</w:t>
      </w:r>
    </w:p>
    <w:p w14:paraId="3B59ECC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03DCF71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 xml:space="preserve"> </w:t>
      </w:r>
      <w:r w:rsidRPr="00027FE0">
        <w:rPr>
          <w:rFonts w:ascii="Lucida Console" w:hAnsi="Lucida Console" w:cs="Microsoft Sans Serif"/>
          <w:lang w:val="en-US"/>
        </w:rPr>
        <w:tab/>
        <w:t xml:space="preserve">mss3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'THE NUMBERS YOU ENTERED ARE',10</w:t>
      </w:r>
    </w:p>
    <w:p w14:paraId="4EFF152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 xml:space="preserve"> </w:t>
      </w:r>
      <w:r w:rsidRPr="00027FE0">
        <w:rPr>
          <w:rFonts w:ascii="Lucida Console" w:hAnsi="Lucida Console" w:cs="Microsoft Sans Serif"/>
          <w:lang w:val="en-US"/>
        </w:rPr>
        <w:tab/>
        <w:t xml:space="preserve">len3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$-mss3</w:t>
      </w:r>
    </w:p>
    <w:p w14:paraId="2ADC3C8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5E0C124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027FE0">
        <w:rPr>
          <w:rFonts w:ascii="Lucida Console" w:hAnsi="Lucida Console" w:cs="Microsoft Sans Serif"/>
          <w:lang w:val="en-US"/>
        </w:rPr>
        <w:t>section .</w:t>
      </w:r>
      <w:proofErr w:type="spellStart"/>
      <w:r w:rsidRPr="00027FE0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102680A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3021F2A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num2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21672A7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0DD5E93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.text</w:t>
      </w:r>
    </w:p>
    <w:p w14:paraId="626164E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global _start:</w:t>
      </w:r>
    </w:p>
    <w:p w14:paraId="4D6813E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_start:</w:t>
      </w:r>
    </w:p>
    <w:p w14:paraId="2CCFA08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44DB28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read num1,</w:t>
      </w:r>
      <w:proofErr w:type="gramStart"/>
      <w:r w:rsidRPr="00027FE0">
        <w:rPr>
          <w:rFonts w:ascii="Lucida Console" w:hAnsi="Lucida Console" w:cs="Microsoft Sans Serif"/>
          <w:lang w:val="en-US"/>
        </w:rPr>
        <w:t>9,num</w:t>
      </w:r>
      <w:proofErr w:type="gramEnd"/>
      <w:r w:rsidRPr="00027FE0">
        <w:rPr>
          <w:rFonts w:ascii="Lucida Console" w:hAnsi="Lucida Console" w:cs="Microsoft Sans Serif"/>
          <w:lang w:val="en-US"/>
        </w:rPr>
        <w:t>2,9</w:t>
      </w:r>
    </w:p>
    <w:p w14:paraId="23C5F4C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C4D329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899B33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7B7C932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7526210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ecx,mss</w:t>
      </w:r>
      <w:proofErr w:type="gramEnd"/>
      <w:r w:rsidRPr="00027FE0">
        <w:rPr>
          <w:rFonts w:ascii="Lucida Console" w:hAnsi="Lucida Console" w:cs="Microsoft Sans Serif"/>
          <w:lang w:val="en-US"/>
        </w:rPr>
        <w:t>3</w:t>
      </w:r>
    </w:p>
    <w:p w14:paraId="52CDC5B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edx,len</w:t>
      </w:r>
      <w:proofErr w:type="gramEnd"/>
      <w:r w:rsidRPr="00027FE0">
        <w:rPr>
          <w:rFonts w:ascii="Lucida Console" w:hAnsi="Lucida Console" w:cs="Microsoft Sans Serif"/>
          <w:lang w:val="en-US"/>
        </w:rPr>
        <w:t>3</w:t>
      </w:r>
    </w:p>
    <w:p w14:paraId="3B26AB9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559081F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3D7961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20A689C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3000C72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ecx,num</w:t>
      </w:r>
      <w:proofErr w:type="gramEnd"/>
      <w:r w:rsidRPr="00027FE0">
        <w:rPr>
          <w:rFonts w:ascii="Lucida Console" w:hAnsi="Lucida Console" w:cs="Microsoft Sans Serif"/>
          <w:lang w:val="en-US"/>
        </w:rPr>
        <w:t>1</w:t>
      </w:r>
    </w:p>
    <w:p w14:paraId="28E4E28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edx,9</w:t>
      </w:r>
    </w:p>
    <w:p w14:paraId="6FD4550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3FCFAA0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eax,4</w:t>
      </w:r>
    </w:p>
    <w:p w14:paraId="1CBB251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ebx,1</w:t>
      </w:r>
    </w:p>
    <w:p w14:paraId="5289B21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ecx,num</w:t>
      </w:r>
      <w:proofErr w:type="gramEnd"/>
      <w:r w:rsidRPr="00027FE0">
        <w:rPr>
          <w:rFonts w:ascii="Lucida Console" w:hAnsi="Lucida Console" w:cs="Microsoft Sans Serif"/>
          <w:lang w:val="en-US"/>
        </w:rPr>
        <w:t>2</w:t>
      </w:r>
    </w:p>
    <w:p w14:paraId="078165E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edx,9</w:t>
      </w:r>
    </w:p>
    <w:p w14:paraId="0A2E66E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312F1AB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720B40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CA81AD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181A3B9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eax,1</w:t>
      </w:r>
    </w:p>
    <w:p w14:paraId="416BE98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ebx,0</w:t>
      </w:r>
    </w:p>
    <w:p w14:paraId="1D63B6D2" w14:textId="77777777" w:rsidR="00027FE0" w:rsidRDefault="00027FE0" w:rsidP="00027FE0">
      <w:pPr>
        <w:spacing w:after="0"/>
        <w:rPr>
          <w:rFonts w:ascii="Lucida Console" w:hAnsi="Lucida Console" w:cs="Microsoft Sans Serif"/>
          <w:lang w:val="en-US"/>
        </w:rPr>
        <w:sectPr w:rsidR="00027FE0" w:rsidSect="00027FE0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29C24660" w14:textId="63EA3D80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60B75AD" w14:textId="77777777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B1C42DC" w14:textId="00AE2A8B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34A2CEEB" w14:textId="492A5BAE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027FE0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90BFEE5" wp14:editId="01864856">
            <wp:extent cx="5731510" cy="1739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E717" w14:textId="77777777" w:rsidR="003528E7" w:rsidRP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E9EBB63" w14:textId="77777777" w:rsidR="00027FE0" w:rsidRDefault="00027FE0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3763826" w14:textId="3A87940D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5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5AA82187" w14:textId="77777777" w:rsidR="00027FE0" w:rsidRDefault="00027FE0" w:rsidP="00027FE0">
      <w:pPr>
        <w:spacing w:after="0"/>
        <w:rPr>
          <w:rFonts w:ascii="Lucida Console" w:hAnsi="Lucida Console" w:cs="Microsoft Sans Serif"/>
          <w:lang w:val="en-US"/>
        </w:rPr>
        <w:sectPr w:rsidR="00027FE0" w:rsidSect="003528E7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654473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027FE0">
        <w:rPr>
          <w:rFonts w:ascii="Lucida Console" w:hAnsi="Lucida Console" w:cs="Microsoft Sans Serif"/>
          <w:lang w:val="en-US"/>
        </w:rPr>
        <w:t>section .</w:t>
      </w:r>
      <w:proofErr w:type="spellStart"/>
      <w:r w:rsidRPr="00027FE0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1A3C4D9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num1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167865A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num2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23E0976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result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7A1E0FA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result1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6E4C734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result2 </w:t>
      </w:r>
      <w:proofErr w:type="spellStart"/>
      <w:r w:rsidRPr="00027FE0">
        <w:rPr>
          <w:rFonts w:ascii="Lucida Console" w:hAnsi="Lucida Console" w:cs="Microsoft Sans Serif"/>
          <w:lang w:val="en-US"/>
        </w:rPr>
        <w:t>resb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</w:t>
      </w:r>
    </w:p>
    <w:p w14:paraId="05F0632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218DE0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.data</w:t>
      </w:r>
    </w:p>
    <w:p w14:paraId="3F0BA7D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027FE0">
        <w:rPr>
          <w:rFonts w:ascii="Lucida Console" w:hAnsi="Lucida Console" w:cs="Microsoft Sans Serif"/>
          <w:lang w:val="en-US"/>
        </w:rPr>
        <w:t>4 ;To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output</w:t>
      </w:r>
    </w:p>
    <w:p w14:paraId="3D32942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sys_in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027FE0">
        <w:rPr>
          <w:rFonts w:ascii="Lucida Console" w:hAnsi="Lucida Console" w:cs="Microsoft Sans Serif"/>
          <w:lang w:val="en-US"/>
        </w:rPr>
        <w:t>3 ;To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Input</w:t>
      </w:r>
    </w:p>
    <w:p w14:paraId="586BA7F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5168C5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027FE0">
        <w:rPr>
          <w:rFonts w:ascii="Lucida Console" w:hAnsi="Lucida Console" w:cs="Microsoft Sans Serif"/>
          <w:lang w:val="en-US"/>
        </w:rPr>
        <w:t>1 ;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  <w:proofErr w:type="gramEnd"/>
    </w:p>
    <w:p w14:paraId="3D138E0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stdin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gramStart"/>
      <w:r w:rsidRPr="00027FE0">
        <w:rPr>
          <w:rFonts w:ascii="Lucida Console" w:hAnsi="Lucida Console" w:cs="Microsoft Sans Serif"/>
          <w:lang w:val="en-US"/>
        </w:rPr>
        <w:t>2 ;</w:t>
      </w:r>
      <w:proofErr w:type="spellStart"/>
      <w:r w:rsidRPr="00027FE0">
        <w:rPr>
          <w:rFonts w:ascii="Lucida Console" w:hAnsi="Lucida Console" w:cs="Microsoft Sans Serif"/>
          <w:lang w:val="en-US"/>
        </w:rPr>
        <w:t>Stdins</w:t>
      </w:r>
      <w:proofErr w:type="spellEnd"/>
      <w:proofErr w:type="gramEnd"/>
    </w:p>
    <w:p w14:paraId="323C458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D446BF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p1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'ENTER THE FIRST NUMBER: '</w:t>
      </w:r>
    </w:p>
    <w:p w14:paraId="54EDC7D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p1L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$-p1</w:t>
      </w:r>
    </w:p>
    <w:p w14:paraId="4118E51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319769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p2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'ENTER THE SECOND NUMBER: '</w:t>
      </w:r>
    </w:p>
    <w:p w14:paraId="32E7C43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p2L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$-p2</w:t>
      </w:r>
    </w:p>
    <w:p w14:paraId="005F5CE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57BEB7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p3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'ADD= '</w:t>
      </w:r>
    </w:p>
    <w:p w14:paraId="5E056DD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p3L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$-p3</w:t>
      </w:r>
    </w:p>
    <w:p w14:paraId="1153435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24A6A7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p4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10,'SUB= '</w:t>
      </w:r>
    </w:p>
    <w:p w14:paraId="3BE2601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p4L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$-p4</w:t>
      </w:r>
    </w:p>
    <w:p w14:paraId="768D59E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7BEBCF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p5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10,'MUL= '</w:t>
      </w:r>
    </w:p>
    <w:p w14:paraId="5B637B6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p5L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$-p5</w:t>
      </w:r>
    </w:p>
    <w:p w14:paraId="1283444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50DEB09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p6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10,'R= '</w:t>
      </w:r>
    </w:p>
    <w:p w14:paraId="0A2A043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p6L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$-p6</w:t>
      </w:r>
    </w:p>
    <w:p w14:paraId="08F0D75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1A82469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p7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9,'Q= '</w:t>
      </w:r>
    </w:p>
    <w:p w14:paraId="12DB508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p7L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$-p7</w:t>
      </w:r>
    </w:p>
    <w:p w14:paraId="02ADD31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187F71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nextline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db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' ',10</w:t>
      </w:r>
    </w:p>
    <w:p w14:paraId="381F101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nl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equ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$-</w:t>
      </w:r>
      <w:proofErr w:type="spellStart"/>
      <w:r w:rsidRPr="00027FE0">
        <w:rPr>
          <w:rFonts w:ascii="Lucida Console" w:hAnsi="Lucida Console" w:cs="Microsoft Sans Serif"/>
          <w:lang w:val="en-US"/>
        </w:rPr>
        <w:t>nextline</w:t>
      </w:r>
      <w:proofErr w:type="spellEnd"/>
    </w:p>
    <w:p w14:paraId="1ABA027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CFCCE6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987B42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addition 0</w:t>
      </w:r>
    </w:p>
    <w:p w14:paraId="261697D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>,[</w:t>
      </w:r>
      <w:proofErr w:type="gramEnd"/>
      <w:r w:rsidRPr="00027FE0">
        <w:rPr>
          <w:rFonts w:ascii="Lucida Console" w:hAnsi="Lucida Console" w:cs="Microsoft Sans Serif"/>
          <w:lang w:val="en-US"/>
        </w:rPr>
        <w:t>num1]</w:t>
      </w:r>
    </w:p>
    <w:p w14:paraId="4BCB762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eax,'0'</w:t>
      </w:r>
    </w:p>
    <w:p w14:paraId="5781BE9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>,[</w:t>
      </w:r>
      <w:proofErr w:type="gramEnd"/>
      <w:r w:rsidRPr="00027FE0">
        <w:rPr>
          <w:rFonts w:ascii="Lucida Console" w:hAnsi="Lucida Console" w:cs="Microsoft Sans Serif"/>
          <w:lang w:val="en-US"/>
        </w:rPr>
        <w:t>num2]</w:t>
      </w:r>
    </w:p>
    <w:p w14:paraId="2778A42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ebx,'0'</w:t>
      </w:r>
    </w:p>
    <w:p w14:paraId="5A3F5AF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4B90AE6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>, '0'</w:t>
      </w:r>
    </w:p>
    <w:p w14:paraId="087FCA5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mov[result</w:t>
      </w:r>
      <w:proofErr w:type="gramStart"/>
      <w:r w:rsidRPr="00027FE0">
        <w:rPr>
          <w:rFonts w:ascii="Lucida Console" w:hAnsi="Lucida Console" w:cs="Microsoft Sans Serif"/>
          <w:lang w:val="en-US"/>
        </w:rPr>
        <w:t>],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2982171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7EBBA82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002E331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769B97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p3</w:t>
      </w:r>
    </w:p>
    <w:p w14:paraId="7DFCDD1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p3L</w:t>
      </w:r>
    </w:p>
    <w:p w14:paraId="68BB129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6BC5FC6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57106C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C1E212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2AEB216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result</w:t>
      </w:r>
    </w:p>
    <w:p w14:paraId="196E0C1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2DD1CE3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64E1700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3794423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DBC36B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substraction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0</w:t>
      </w:r>
    </w:p>
    <w:p w14:paraId="488C711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>,[</w:t>
      </w:r>
      <w:proofErr w:type="gramEnd"/>
      <w:r w:rsidRPr="00027FE0">
        <w:rPr>
          <w:rFonts w:ascii="Lucida Console" w:hAnsi="Lucida Console" w:cs="Microsoft Sans Serif"/>
          <w:lang w:val="en-US"/>
        </w:rPr>
        <w:t>num1]</w:t>
      </w:r>
    </w:p>
    <w:p w14:paraId="4EDC1C7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eax,'0'</w:t>
      </w:r>
    </w:p>
    <w:p w14:paraId="6D3C93C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>,[</w:t>
      </w:r>
      <w:proofErr w:type="gramEnd"/>
      <w:r w:rsidRPr="00027FE0">
        <w:rPr>
          <w:rFonts w:ascii="Lucida Console" w:hAnsi="Lucida Console" w:cs="Microsoft Sans Serif"/>
          <w:lang w:val="en-US"/>
        </w:rPr>
        <w:t>num2]</w:t>
      </w:r>
    </w:p>
    <w:p w14:paraId="47FF6E3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ebx,'0'</w:t>
      </w:r>
    </w:p>
    <w:p w14:paraId="2D337A1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sub 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2ADE81F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>, '0'</w:t>
      </w:r>
    </w:p>
    <w:p w14:paraId="352DC05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mov[result</w:t>
      </w:r>
      <w:proofErr w:type="gramStart"/>
      <w:r w:rsidRPr="00027FE0">
        <w:rPr>
          <w:rFonts w:ascii="Lucida Console" w:hAnsi="Lucida Console" w:cs="Microsoft Sans Serif"/>
          <w:lang w:val="en-US"/>
        </w:rPr>
        <w:t>],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3739C0D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DA8117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3B394E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4B64D12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p4</w:t>
      </w:r>
    </w:p>
    <w:p w14:paraId="75B9115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p4L</w:t>
      </w:r>
    </w:p>
    <w:p w14:paraId="57DB5C0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1567149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E8DFC1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80BBA6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14FB751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result</w:t>
      </w:r>
    </w:p>
    <w:p w14:paraId="0DC79B2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3D979F3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7CC4442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1078062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78FF80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multiply 0</w:t>
      </w:r>
    </w:p>
    <w:p w14:paraId="192B0EC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al,[</w:t>
      </w:r>
      <w:proofErr w:type="gramEnd"/>
      <w:r w:rsidRPr="00027FE0">
        <w:rPr>
          <w:rFonts w:ascii="Lucida Console" w:hAnsi="Lucida Console" w:cs="Microsoft Sans Serif"/>
          <w:lang w:val="en-US"/>
        </w:rPr>
        <w:t>num1]</w:t>
      </w:r>
    </w:p>
    <w:p w14:paraId="23E34AF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al,'0'</w:t>
      </w:r>
    </w:p>
    <w:p w14:paraId="61BF37D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bl,[</w:t>
      </w:r>
      <w:proofErr w:type="gramEnd"/>
      <w:r w:rsidRPr="00027FE0">
        <w:rPr>
          <w:rFonts w:ascii="Lucida Console" w:hAnsi="Lucida Console" w:cs="Microsoft Sans Serif"/>
          <w:lang w:val="en-US"/>
        </w:rPr>
        <w:t>num2]</w:t>
      </w:r>
    </w:p>
    <w:p w14:paraId="7FCF5FE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bl,'0'</w:t>
      </w:r>
    </w:p>
    <w:p w14:paraId="519FA88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mul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bl</w:t>
      </w:r>
    </w:p>
    <w:p w14:paraId="7510AA6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add ax, '0'</w:t>
      </w:r>
    </w:p>
    <w:p w14:paraId="1B65A16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mov[result</w:t>
      </w:r>
      <w:proofErr w:type="gramStart"/>
      <w:r w:rsidRPr="00027FE0">
        <w:rPr>
          <w:rFonts w:ascii="Lucida Console" w:hAnsi="Lucida Console" w:cs="Microsoft Sans Serif"/>
          <w:lang w:val="en-US"/>
        </w:rPr>
        <w:t>],ax</w:t>
      </w:r>
      <w:proofErr w:type="gramEnd"/>
    </w:p>
    <w:p w14:paraId="24ED0B8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4E065E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FB3292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73EF19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p5</w:t>
      </w:r>
    </w:p>
    <w:p w14:paraId="04C73D0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p5L</w:t>
      </w:r>
    </w:p>
    <w:p w14:paraId="6A7DAD4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726C83C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808827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098133B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CAAE22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result</w:t>
      </w:r>
    </w:p>
    <w:p w14:paraId="02B3D69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483CAE4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5AF5EB6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2755901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18856D8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division 0</w:t>
      </w:r>
    </w:p>
    <w:p w14:paraId="51C72C6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lastRenderedPageBreak/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al,[</w:t>
      </w:r>
      <w:proofErr w:type="gramEnd"/>
      <w:r w:rsidRPr="00027FE0">
        <w:rPr>
          <w:rFonts w:ascii="Lucida Console" w:hAnsi="Lucida Console" w:cs="Microsoft Sans Serif"/>
          <w:lang w:val="en-US"/>
        </w:rPr>
        <w:t>num1]</w:t>
      </w:r>
    </w:p>
    <w:p w14:paraId="60FF683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al,'0'</w:t>
      </w:r>
    </w:p>
    <w:p w14:paraId="414F2A4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027FE0">
        <w:rPr>
          <w:rFonts w:ascii="Lucida Console" w:hAnsi="Lucida Console" w:cs="Microsoft Sans Serif"/>
          <w:lang w:val="en-US"/>
        </w:rPr>
        <w:t>bl,[</w:t>
      </w:r>
      <w:proofErr w:type="gramEnd"/>
      <w:r w:rsidRPr="00027FE0">
        <w:rPr>
          <w:rFonts w:ascii="Lucida Console" w:hAnsi="Lucida Console" w:cs="Microsoft Sans Serif"/>
          <w:lang w:val="en-US"/>
        </w:rPr>
        <w:t>num2]</w:t>
      </w:r>
    </w:p>
    <w:p w14:paraId="1514D2A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sub bl,'0'</w:t>
      </w:r>
    </w:p>
    <w:p w14:paraId="5AE1749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div bl</w:t>
      </w:r>
    </w:p>
    <w:p w14:paraId="164248E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add ah, '0'</w:t>
      </w:r>
    </w:p>
    <w:p w14:paraId="07F3986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add al, '0'</w:t>
      </w:r>
    </w:p>
    <w:p w14:paraId="272AF3D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mov[result1</w:t>
      </w:r>
      <w:proofErr w:type="gramStart"/>
      <w:r w:rsidRPr="00027FE0">
        <w:rPr>
          <w:rFonts w:ascii="Lucida Console" w:hAnsi="Lucida Console" w:cs="Microsoft Sans Serif"/>
          <w:lang w:val="en-US"/>
        </w:rPr>
        <w:t>],ah</w:t>
      </w:r>
      <w:proofErr w:type="gramEnd"/>
    </w:p>
    <w:p w14:paraId="35D8ACE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mov[result2</w:t>
      </w:r>
      <w:proofErr w:type="gramStart"/>
      <w:r w:rsidRPr="00027FE0">
        <w:rPr>
          <w:rFonts w:ascii="Lucida Console" w:hAnsi="Lucida Console" w:cs="Microsoft Sans Serif"/>
          <w:lang w:val="en-US"/>
        </w:rPr>
        <w:t>],al</w:t>
      </w:r>
      <w:proofErr w:type="gramEnd"/>
    </w:p>
    <w:p w14:paraId="546E368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32E57E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3EFB6C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E43B30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6638F3D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p6</w:t>
      </w:r>
    </w:p>
    <w:p w14:paraId="31EFF53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p6L</w:t>
      </w:r>
    </w:p>
    <w:p w14:paraId="5DA03FD0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67BCE4C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54A28F4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7B6035F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50433E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result1</w:t>
      </w:r>
    </w:p>
    <w:p w14:paraId="7D471A1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2BC034D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7B8630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7BC5A4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1FE092B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0568408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p7</w:t>
      </w:r>
    </w:p>
    <w:p w14:paraId="0B81608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p7L</w:t>
      </w:r>
    </w:p>
    <w:p w14:paraId="7D60E5D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95D8DC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514885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FC07B2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764079E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result2</w:t>
      </w:r>
    </w:p>
    <w:p w14:paraId="22926A3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66028AC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A933F0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4DE69D2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326D8C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gramStart"/>
      <w:r w:rsidRPr="00027FE0">
        <w:rPr>
          <w:rFonts w:ascii="Lucida Console" w:hAnsi="Lucida Console" w:cs="Microsoft Sans Serif"/>
          <w:lang w:val="en-US"/>
        </w:rPr>
        <w:t>macro</w:t>
      </w:r>
      <w:proofErr w:type="gramEnd"/>
      <w:r w:rsidRPr="00027FE0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027FE0">
        <w:rPr>
          <w:rFonts w:ascii="Lucida Console" w:hAnsi="Lucida Console" w:cs="Microsoft Sans Serif"/>
          <w:lang w:val="en-US"/>
        </w:rPr>
        <w:t>num_input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 0</w:t>
      </w:r>
    </w:p>
    <w:p w14:paraId="2457F3D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D32178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65BD9E7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p1</w:t>
      </w:r>
    </w:p>
    <w:p w14:paraId="3675F25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p1L</w:t>
      </w:r>
    </w:p>
    <w:p w14:paraId="65DE874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24F9D92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200BDBB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sys_in</w:t>
      </w:r>
      <w:proofErr w:type="spellEnd"/>
    </w:p>
    <w:p w14:paraId="01F9110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>, stdin</w:t>
      </w:r>
    </w:p>
    <w:p w14:paraId="4B0F7563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num1</w:t>
      </w:r>
    </w:p>
    <w:p w14:paraId="2B173F1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35DD3EC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03BF6E0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1ECF2C9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sys_out</w:t>
      </w:r>
      <w:proofErr w:type="spellEnd"/>
    </w:p>
    <w:p w14:paraId="5A2AE69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stdout</w:t>
      </w:r>
      <w:proofErr w:type="spellEnd"/>
    </w:p>
    <w:p w14:paraId="3ADD9D2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p2</w:t>
      </w:r>
    </w:p>
    <w:p w14:paraId="62E1C624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p2L</w:t>
      </w:r>
    </w:p>
    <w:p w14:paraId="0A7B340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338818C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072A9C0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eax</w:t>
      </w:r>
      <w:proofErr w:type="spellEnd"/>
      <w:r w:rsidRPr="00027FE0">
        <w:rPr>
          <w:rFonts w:ascii="Lucida Console" w:hAnsi="Lucida Console" w:cs="Microsoft Sans Serif"/>
          <w:lang w:val="en-US"/>
        </w:rPr>
        <w:t xml:space="preserve">, </w:t>
      </w:r>
      <w:proofErr w:type="spellStart"/>
      <w:r w:rsidRPr="00027FE0">
        <w:rPr>
          <w:rFonts w:ascii="Lucida Console" w:hAnsi="Lucida Console" w:cs="Microsoft Sans Serif"/>
          <w:lang w:val="en-US"/>
        </w:rPr>
        <w:t>sys_in</w:t>
      </w:r>
      <w:proofErr w:type="spellEnd"/>
    </w:p>
    <w:p w14:paraId="08AF777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ebx</w:t>
      </w:r>
      <w:proofErr w:type="spellEnd"/>
      <w:r w:rsidRPr="00027FE0">
        <w:rPr>
          <w:rFonts w:ascii="Lucida Console" w:hAnsi="Lucida Console" w:cs="Microsoft Sans Serif"/>
          <w:lang w:val="en-US"/>
        </w:rPr>
        <w:t>, stdin</w:t>
      </w:r>
    </w:p>
    <w:p w14:paraId="4E86739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ecx</w:t>
      </w:r>
      <w:proofErr w:type="spellEnd"/>
      <w:r w:rsidRPr="00027FE0">
        <w:rPr>
          <w:rFonts w:ascii="Lucida Console" w:hAnsi="Lucida Console" w:cs="Microsoft Sans Serif"/>
          <w:lang w:val="en-US"/>
        </w:rPr>
        <w:t>, num2</w:t>
      </w:r>
    </w:p>
    <w:p w14:paraId="170DF2A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r w:rsidRPr="00027FE0">
        <w:rPr>
          <w:rFonts w:ascii="Lucida Console" w:hAnsi="Lucida Console" w:cs="Microsoft Sans Serif"/>
          <w:lang w:val="en-US"/>
        </w:rPr>
        <w:t>edx</w:t>
      </w:r>
      <w:proofErr w:type="spellEnd"/>
      <w:r w:rsidRPr="00027FE0">
        <w:rPr>
          <w:rFonts w:ascii="Lucida Console" w:hAnsi="Lucida Console" w:cs="Microsoft Sans Serif"/>
          <w:lang w:val="en-US"/>
        </w:rPr>
        <w:t>, 9</w:t>
      </w:r>
    </w:p>
    <w:p w14:paraId="10949304" w14:textId="6752B8DF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2ED8AC96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4961CFCE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027FE0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486DFF7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3EEDFB61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>section .text</w:t>
      </w:r>
    </w:p>
    <w:p w14:paraId="4AD183D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global _start:</w:t>
      </w:r>
    </w:p>
    <w:p w14:paraId="62BBB382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_start:</w:t>
      </w:r>
    </w:p>
    <w:p w14:paraId="55E26B5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A3D2F77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num_input</w:t>
      </w:r>
      <w:proofErr w:type="spellEnd"/>
    </w:p>
    <w:p w14:paraId="4852C4EB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addition</w:t>
      </w:r>
    </w:p>
    <w:p w14:paraId="2A59394C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</w:r>
      <w:proofErr w:type="spellStart"/>
      <w:r w:rsidRPr="00027FE0">
        <w:rPr>
          <w:rFonts w:ascii="Lucida Console" w:hAnsi="Lucida Console" w:cs="Microsoft Sans Serif"/>
          <w:lang w:val="en-US"/>
        </w:rPr>
        <w:t>substraction</w:t>
      </w:r>
      <w:proofErr w:type="spellEnd"/>
    </w:p>
    <w:p w14:paraId="3BF7EED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multiply</w:t>
      </w:r>
    </w:p>
    <w:p w14:paraId="3192FDA8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division</w:t>
      </w:r>
    </w:p>
    <w:p w14:paraId="6F19F56A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51E8C61D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</w:p>
    <w:p w14:paraId="6A0521DF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eax,1</w:t>
      </w:r>
    </w:p>
    <w:p w14:paraId="61F151F5" w14:textId="77777777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mov ebx,0</w:t>
      </w:r>
    </w:p>
    <w:p w14:paraId="7F1B3074" w14:textId="77777777" w:rsidR="00027FE0" w:rsidRDefault="00027FE0" w:rsidP="00027FE0">
      <w:pPr>
        <w:spacing w:after="0"/>
        <w:rPr>
          <w:rFonts w:ascii="Lucida Console" w:hAnsi="Lucida Console" w:cs="Microsoft Sans Serif"/>
          <w:lang w:val="en-US"/>
        </w:rPr>
        <w:sectPr w:rsidR="00027FE0" w:rsidSect="00027FE0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7E479906" w14:textId="01E21E11" w:rsidR="00027FE0" w:rsidRPr="00027FE0" w:rsidRDefault="00027FE0" w:rsidP="00027FE0">
      <w:pPr>
        <w:spacing w:after="0"/>
        <w:rPr>
          <w:rFonts w:ascii="Lucida Console" w:hAnsi="Lucida Console" w:cs="Microsoft Sans Serif"/>
          <w:lang w:val="en-US"/>
        </w:rPr>
      </w:pPr>
      <w:r w:rsidRPr="00027FE0">
        <w:rPr>
          <w:rFonts w:ascii="Lucida Console" w:hAnsi="Lucida Console" w:cs="Microsoft Sans Serif"/>
          <w:lang w:val="en-US"/>
        </w:rPr>
        <w:tab/>
        <w:t>int 80h</w:t>
      </w:r>
    </w:p>
    <w:p w14:paraId="63AFD3B2" w14:textId="6F6EA669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9550702" w14:textId="17A18C3F" w:rsidR="003528E7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B450AE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869C11B" wp14:editId="55A16973">
            <wp:simplePos x="0" y="0"/>
            <wp:positionH relativeFrom="column">
              <wp:posOffset>65314</wp:posOffset>
            </wp:positionH>
            <wp:positionV relativeFrom="paragraph">
              <wp:posOffset>292553</wp:posOffset>
            </wp:positionV>
            <wp:extent cx="5731510" cy="176657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8E7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235AEA73" w14:textId="0C1059E3" w:rsidR="003528E7" w:rsidRP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4236545" w14:textId="77777777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DFAC592" w14:textId="2B8E10B3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6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1F61C803" w14:textId="77777777" w:rsidR="00B450AE" w:rsidRDefault="00B450AE" w:rsidP="00B450AE">
      <w:pPr>
        <w:spacing w:after="0"/>
        <w:rPr>
          <w:rFonts w:ascii="Lucida Console" w:hAnsi="Lucida Console" w:cs="Microsoft Sans Serif"/>
          <w:lang w:val="en-US"/>
        </w:rPr>
        <w:sectPr w:rsidR="00B450AE" w:rsidSect="003528E7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3A79130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gramStart"/>
      <w:r w:rsidRPr="00B450AE">
        <w:rPr>
          <w:rFonts w:ascii="Lucida Console" w:hAnsi="Lucida Console" w:cs="Microsoft Sans Serif"/>
          <w:lang w:val="en-US"/>
        </w:rPr>
        <w:t>macro</w:t>
      </w:r>
      <w:proofErr w:type="gramEnd"/>
      <w:r w:rsidRPr="00B450AE">
        <w:rPr>
          <w:rFonts w:ascii="Lucida Console" w:hAnsi="Lucida Console" w:cs="Microsoft Sans Serif"/>
          <w:lang w:val="en-US"/>
        </w:rPr>
        <w:t xml:space="preserve"> print 2</w:t>
      </w:r>
    </w:p>
    <w:p w14:paraId="51DC8E8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eax,4</w:t>
      </w:r>
    </w:p>
    <w:p w14:paraId="15556CE0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ebx,1</w:t>
      </w:r>
    </w:p>
    <w:p w14:paraId="093E82F4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ecx,%</w:t>
      </w:r>
      <w:proofErr w:type="gramEnd"/>
      <w:r w:rsidRPr="00B450AE">
        <w:rPr>
          <w:rFonts w:ascii="Lucida Console" w:hAnsi="Lucida Console" w:cs="Microsoft Sans Serif"/>
          <w:lang w:val="en-US"/>
        </w:rPr>
        <w:t>1</w:t>
      </w:r>
    </w:p>
    <w:p w14:paraId="3E32793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edx,%</w:t>
      </w:r>
      <w:proofErr w:type="gramEnd"/>
      <w:r w:rsidRPr="00B450AE">
        <w:rPr>
          <w:rFonts w:ascii="Lucida Console" w:hAnsi="Lucida Console" w:cs="Microsoft Sans Serif"/>
          <w:lang w:val="en-US"/>
        </w:rPr>
        <w:t>2</w:t>
      </w:r>
    </w:p>
    <w:p w14:paraId="31623EFA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int 80h</w:t>
      </w:r>
    </w:p>
    <w:p w14:paraId="2116D58A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040AC50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2C34A83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gramStart"/>
      <w:r w:rsidRPr="00B450AE">
        <w:rPr>
          <w:rFonts w:ascii="Lucida Console" w:hAnsi="Lucida Console" w:cs="Microsoft Sans Serif"/>
          <w:lang w:val="en-US"/>
        </w:rPr>
        <w:t>macro</w:t>
      </w:r>
      <w:proofErr w:type="gramEnd"/>
      <w:r w:rsidRPr="00B450AE">
        <w:rPr>
          <w:rFonts w:ascii="Lucida Console" w:hAnsi="Lucida Console" w:cs="Microsoft Sans Serif"/>
          <w:lang w:val="en-US"/>
        </w:rPr>
        <w:t xml:space="preserve"> input 2</w:t>
      </w:r>
    </w:p>
    <w:p w14:paraId="7B25C1DB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eax,3</w:t>
      </w:r>
    </w:p>
    <w:p w14:paraId="728AEF22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ebx,2</w:t>
      </w:r>
    </w:p>
    <w:p w14:paraId="5704DFD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ecx,%</w:t>
      </w:r>
      <w:proofErr w:type="gramEnd"/>
      <w:r w:rsidRPr="00B450AE">
        <w:rPr>
          <w:rFonts w:ascii="Lucida Console" w:hAnsi="Lucida Console" w:cs="Microsoft Sans Serif"/>
          <w:lang w:val="en-US"/>
        </w:rPr>
        <w:t>1</w:t>
      </w:r>
    </w:p>
    <w:p w14:paraId="710D0C8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edx,%</w:t>
      </w:r>
      <w:proofErr w:type="gramEnd"/>
      <w:r w:rsidRPr="00B450AE">
        <w:rPr>
          <w:rFonts w:ascii="Lucida Console" w:hAnsi="Lucida Console" w:cs="Microsoft Sans Serif"/>
          <w:lang w:val="en-US"/>
        </w:rPr>
        <w:t>2</w:t>
      </w:r>
    </w:p>
    <w:p w14:paraId="1CA5AE4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int 80h</w:t>
      </w:r>
    </w:p>
    <w:p w14:paraId="1B1C4FC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282D920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7747353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gramStart"/>
      <w:r w:rsidRPr="00B450AE">
        <w:rPr>
          <w:rFonts w:ascii="Lucida Console" w:hAnsi="Lucida Console" w:cs="Microsoft Sans Serif"/>
          <w:lang w:val="en-US"/>
        </w:rPr>
        <w:t>macro</w:t>
      </w:r>
      <w:proofErr w:type="gramEnd"/>
      <w:r w:rsidRPr="00B450AE">
        <w:rPr>
          <w:rFonts w:ascii="Lucida Console" w:hAnsi="Lucida Console" w:cs="Microsoft Sans Serif"/>
          <w:lang w:val="en-US"/>
        </w:rPr>
        <w:t xml:space="preserve"> fib 0</w:t>
      </w:r>
    </w:p>
    <w:p w14:paraId="01D1345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eax</w:t>
      </w:r>
      <w:proofErr w:type="spellEnd"/>
      <w:r w:rsidRPr="00B450AE">
        <w:rPr>
          <w:rFonts w:ascii="Lucida Console" w:hAnsi="Lucida Console" w:cs="Microsoft Sans Serif"/>
          <w:lang w:val="en-US"/>
        </w:rPr>
        <w:t>,[</w:t>
      </w:r>
      <w:proofErr w:type="gramEnd"/>
      <w:r w:rsidRPr="00B450AE">
        <w:rPr>
          <w:rFonts w:ascii="Lucida Console" w:hAnsi="Lucida Console" w:cs="Microsoft Sans Serif"/>
          <w:lang w:val="en-US"/>
        </w:rPr>
        <w:t>a]</w:t>
      </w:r>
    </w:p>
    <w:p w14:paraId="51D160F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sub eax,'0'</w:t>
      </w:r>
    </w:p>
    <w:p w14:paraId="6880E30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ebx</w:t>
      </w:r>
      <w:proofErr w:type="spellEnd"/>
      <w:r w:rsidRPr="00B450AE">
        <w:rPr>
          <w:rFonts w:ascii="Lucida Console" w:hAnsi="Lucida Console" w:cs="Microsoft Sans Serif"/>
          <w:lang w:val="en-US"/>
        </w:rPr>
        <w:t>,[</w:t>
      </w:r>
      <w:proofErr w:type="gramEnd"/>
      <w:r w:rsidRPr="00B450AE">
        <w:rPr>
          <w:rFonts w:ascii="Lucida Console" w:hAnsi="Lucida Console" w:cs="Microsoft Sans Serif"/>
          <w:lang w:val="en-US"/>
        </w:rPr>
        <w:t>b]</w:t>
      </w:r>
    </w:p>
    <w:p w14:paraId="33918BF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sub ebx,'0'</w:t>
      </w:r>
    </w:p>
    <w:p w14:paraId="71B313B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add 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eax,ebx</w:t>
      </w:r>
      <w:proofErr w:type="spellEnd"/>
      <w:proofErr w:type="gramEnd"/>
    </w:p>
    <w:p w14:paraId="7E091C6A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add eax,'0'</w:t>
      </w:r>
    </w:p>
    <w:p w14:paraId="3E93F7E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add ebx,'0'</w:t>
      </w:r>
    </w:p>
    <w:p w14:paraId="4D9B552E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[a</w:t>
      </w:r>
      <w:proofErr w:type="gramStart"/>
      <w:r w:rsidRPr="00B450AE">
        <w:rPr>
          <w:rFonts w:ascii="Lucida Console" w:hAnsi="Lucida Console" w:cs="Microsoft Sans Serif"/>
          <w:lang w:val="en-US"/>
        </w:rPr>
        <w:t>],</w:t>
      </w:r>
      <w:proofErr w:type="spellStart"/>
      <w:r w:rsidRPr="00B450AE">
        <w:rPr>
          <w:rFonts w:ascii="Lucida Console" w:hAnsi="Lucida Console" w:cs="Microsoft Sans Serif"/>
          <w:lang w:val="en-US"/>
        </w:rPr>
        <w:t>ebx</w:t>
      </w:r>
      <w:proofErr w:type="spellEnd"/>
      <w:proofErr w:type="gramEnd"/>
    </w:p>
    <w:p w14:paraId="5B1F98E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[b</w:t>
      </w:r>
      <w:proofErr w:type="gramStart"/>
      <w:r w:rsidRPr="00B450AE">
        <w:rPr>
          <w:rFonts w:ascii="Lucida Console" w:hAnsi="Lucida Console" w:cs="Microsoft Sans Serif"/>
          <w:lang w:val="en-US"/>
        </w:rPr>
        <w:t>],</w:t>
      </w:r>
      <w:proofErr w:type="spellStart"/>
      <w:r w:rsidRPr="00B450AE">
        <w:rPr>
          <w:rFonts w:ascii="Lucida Console" w:hAnsi="Lucida Console" w:cs="Microsoft Sans Serif"/>
          <w:lang w:val="en-US"/>
        </w:rPr>
        <w:t>eax</w:t>
      </w:r>
      <w:proofErr w:type="spellEnd"/>
      <w:proofErr w:type="gramEnd"/>
    </w:p>
    <w:p w14:paraId="6638E167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b,9</w:t>
      </w:r>
    </w:p>
    <w:p w14:paraId="2F2C1B50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inc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byte[</w:t>
      </w:r>
      <w:proofErr w:type="spellStart"/>
      <w:r w:rsidRPr="00B450AE">
        <w:rPr>
          <w:rFonts w:ascii="Lucida Console" w:hAnsi="Lucida Console" w:cs="Microsoft Sans Serif"/>
          <w:lang w:val="en-US"/>
        </w:rPr>
        <w:t>cnt</w:t>
      </w:r>
      <w:proofErr w:type="spellEnd"/>
      <w:r w:rsidRPr="00B450AE">
        <w:rPr>
          <w:rFonts w:ascii="Lucida Console" w:hAnsi="Lucida Console" w:cs="Microsoft Sans Serif"/>
          <w:lang w:val="en-US"/>
        </w:rPr>
        <w:t>]</w:t>
      </w:r>
    </w:p>
    <w:p w14:paraId="4A209F4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al,[</w:t>
      </w:r>
      <w:proofErr w:type="spellStart"/>
      <w:proofErr w:type="gramEnd"/>
      <w:r w:rsidRPr="00B450AE">
        <w:rPr>
          <w:rFonts w:ascii="Lucida Console" w:hAnsi="Lucida Console" w:cs="Microsoft Sans Serif"/>
          <w:lang w:val="en-US"/>
        </w:rPr>
        <w:t>cnt</w:t>
      </w:r>
      <w:proofErr w:type="spellEnd"/>
      <w:r w:rsidRPr="00B450AE">
        <w:rPr>
          <w:rFonts w:ascii="Lucida Console" w:hAnsi="Lucida Console" w:cs="Microsoft Sans Serif"/>
          <w:lang w:val="en-US"/>
        </w:rPr>
        <w:t>]</w:t>
      </w:r>
    </w:p>
    <w:p w14:paraId="608C6BF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byte[n</w:t>
      </w:r>
      <w:proofErr w:type="gramStart"/>
      <w:r w:rsidRPr="00B450AE">
        <w:rPr>
          <w:rFonts w:ascii="Lucida Console" w:hAnsi="Lucida Console" w:cs="Microsoft Sans Serif"/>
          <w:lang w:val="en-US"/>
        </w:rPr>
        <w:t>],al</w:t>
      </w:r>
      <w:proofErr w:type="gramEnd"/>
    </w:p>
    <w:p w14:paraId="0616F3D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39965F4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58D1A8D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section .data</w:t>
      </w:r>
    </w:p>
    <w:p w14:paraId="7E463017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msg1 </w:t>
      </w:r>
      <w:proofErr w:type="spellStart"/>
      <w:r w:rsidRPr="00B450AE">
        <w:rPr>
          <w:rFonts w:ascii="Lucida Console" w:hAnsi="Lucida Console" w:cs="Microsoft Sans Serif"/>
          <w:lang w:val="en-US"/>
        </w:rPr>
        <w:t>db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'ENTER THE VALUE OF N (1-9): '</w:t>
      </w:r>
    </w:p>
    <w:p w14:paraId="65AFDE3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B450AE">
        <w:rPr>
          <w:rFonts w:ascii="Lucida Console" w:hAnsi="Lucida Console" w:cs="Microsoft Sans Serif"/>
          <w:lang w:val="en-US"/>
        </w:rPr>
        <w:t>equ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$-msg1</w:t>
      </w:r>
      <w:r w:rsidRPr="00B450AE">
        <w:rPr>
          <w:rFonts w:ascii="Lucida Console" w:hAnsi="Lucida Console" w:cs="Microsoft Sans Serif"/>
          <w:lang w:val="en-US"/>
        </w:rPr>
        <w:tab/>
      </w:r>
    </w:p>
    <w:p w14:paraId="26ECA13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5EF0E45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msg2 </w:t>
      </w:r>
      <w:proofErr w:type="spellStart"/>
      <w:r w:rsidRPr="00B450AE">
        <w:rPr>
          <w:rFonts w:ascii="Lucida Console" w:hAnsi="Lucida Console" w:cs="Microsoft Sans Serif"/>
          <w:lang w:val="en-US"/>
        </w:rPr>
        <w:t>db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10,'FIBONACCI SERIES: '</w:t>
      </w:r>
    </w:p>
    <w:p w14:paraId="5A759E8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len2 </w:t>
      </w:r>
      <w:proofErr w:type="spellStart"/>
      <w:r w:rsidRPr="00B450AE">
        <w:rPr>
          <w:rFonts w:ascii="Lucida Console" w:hAnsi="Lucida Console" w:cs="Microsoft Sans Serif"/>
          <w:lang w:val="en-US"/>
        </w:rPr>
        <w:t>equ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$-msg2</w:t>
      </w:r>
    </w:p>
    <w:p w14:paraId="6D4F533E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</w:p>
    <w:p w14:paraId="1739663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nextline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B450AE">
        <w:rPr>
          <w:rFonts w:ascii="Lucida Console" w:hAnsi="Lucida Console" w:cs="Microsoft Sans Serif"/>
          <w:lang w:val="en-US"/>
        </w:rPr>
        <w:t>db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10</w:t>
      </w:r>
    </w:p>
    <w:p w14:paraId="1012123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205256A0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B450AE">
        <w:rPr>
          <w:rFonts w:ascii="Lucida Console" w:hAnsi="Lucida Console" w:cs="Microsoft Sans Serif"/>
          <w:lang w:val="en-US"/>
        </w:rPr>
        <w:t>section .</w:t>
      </w:r>
      <w:proofErr w:type="spellStart"/>
      <w:r w:rsidRPr="00B450AE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11D1EEE7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n </w:t>
      </w:r>
      <w:proofErr w:type="spellStart"/>
      <w:r w:rsidRPr="00B450AE">
        <w:rPr>
          <w:rFonts w:ascii="Lucida Console" w:hAnsi="Lucida Console" w:cs="Microsoft Sans Serif"/>
          <w:lang w:val="en-US"/>
        </w:rPr>
        <w:t>resd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9</w:t>
      </w:r>
    </w:p>
    <w:p w14:paraId="3DC6BEE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a </w:t>
      </w:r>
      <w:proofErr w:type="spellStart"/>
      <w:r w:rsidRPr="00B450AE">
        <w:rPr>
          <w:rFonts w:ascii="Lucida Console" w:hAnsi="Lucida Console" w:cs="Microsoft Sans Serif"/>
          <w:lang w:val="en-US"/>
        </w:rPr>
        <w:t>resb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9</w:t>
      </w:r>
    </w:p>
    <w:p w14:paraId="0C976DFB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b </w:t>
      </w:r>
      <w:proofErr w:type="spellStart"/>
      <w:r w:rsidRPr="00B450AE">
        <w:rPr>
          <w:rFonts w:ascii="Lucida Console" w:hAnsi="Lucida Console" w:cs="Microsoft Sans Serif"/>
          <w:lang w:val="en-US"/>
        </w:rPr>
        <w:t>resb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9</w:t>
      </w:r>
    </w:p>
    <w:p w14:paraId="2862EE8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cnt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B450AE">
        <w:rPr>
          <w:rFonts w:ascii="Lucida Console" w:hAnsi="Lucida Console" w:cs="Microsoft Sans Serif"/>
          <w:lang w:val="en-US"/>
        </w:rPr>
        <w:t>resb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9</w:t>
      </w:r>
    </w:p>
    <w:p w14:paraId="7665A1A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33F7AA7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section .text</w:t>
      </w:r>
    </w:p>
    <w:p w14:paraId="3F53313B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global _start:</w:t>
      </w:r>
    </w:p>
    <w:p w14:paraId="75947F6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5CE8332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_start:</w:t>
      </w:r>
    </w:p>
    <w:p w14:paraId="52FF944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msg</w:t>
      </w:r>
      <w:proofErr w:type="gramStart"/>
      <w:r w:rsidRPr="00B450AE">
        <w:rPr>
          <w:rFonts w:ascii="Lucida Console" w:hAnsi="Lucida Console" w:cs="Microsoft Sans Serif"/>
          <w:lang w:val="en-US"/>
        </w:rPr>
        <w:t>1,len</w:t>
      </w:r>
      <w:proofErr w:type="gramEnd"/>
      <w:r w:rsidRPr="00B450AE">
        <w:rPr>
          <w:rFonts w:ascii="Lucida Console" w:hAnsi="Lucida Console" w:cs="Microsoft Sans Serif"/>
          <w:lang w:val="en-US"/>
        </w:rPr>
        <w:t>1</w:t>
      </w:r>
    </w:p>
    <w:p w14:paraId="31E7F5E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input n,9</w:t>
      </w:r>
    </w:p>
    <w:p w14:paraId="2AD0984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</w:p>
    <w:p w14:paraId="1F6E7F9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msg</w:t>
      </w:r>
      <w:proofErr w:type="gramStart"/>
      <w:r w:rsidRPr="00B450AE">
        <w:rPr>
          <w:rFonts w:ascii="Lucida Console" w:hAnsi="Lucida Console" w:cs="Microsoft Sans Serif"/>
          <w:lang w:val="en-US"/>
        </w:rPr>
        <w:t>2,len</w:t>
      </w:r>
      <w:proofErr w:type="gramEnd"/>
      <w:r w:rsidRPr="00B450AE">
        <w:rPr>
          <w:rFonts w:ascii="Lucida Console" w:hAnsi="Lucida Console" w:cs="Microsoft Sans Serif"/>
          <w:lang w:val="en-US"/>
        </w:rPr>
        <w:t>2</w:t>
      </w:r>
    </w:p>
    <w:p w14:paraId="6D2256C4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al,'0'</w:t>
      </w:r>
    </w:p>
    <w:p w14:paraId="596787E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[a</w:t>
      </w:r>
      <w:proofErr w:type="gramStart"/>
      <w:r w:rsidRPr="00B450AE">
        <w:rPr>
          <w:rFonts w:ascii="Lucida Console" w:hAnsi="Lucida Console" w:cs="Microsoft Sans Serif"/>
          <w:lang w:val="en-US"/>
        </w:rPr>
        <w:t>],al</w:t>
      </w:r>
      <w:proofErr w:type="gramEnd"/>
    </w:p>
    <w:p w14:paraId="73D5759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al,'1'</w:t>
      </w:r>
    </w:p>
    <w:p w14:paraId="5F0C34E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[b</w:t>
      </w:r>
      <w:proofErr w:type="gramStart"/>
      <w:r w:rsidRPr="00B450AE">
        <w:rPr>
          <w:rFonts w:ascii="Lucida Console" w:hAnsi="Lucida Console" w:cs="Microsoft Sans Serif"/>
          <w:lang w:val="en-US"/>
        </w:rPr>
        <w:t>],al</w:t>
      </w:r>
      <w:proofErr w:type="gramEnd"/>
    </w:p>
    <w:p w14:paraId="7256A49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</w:p>
    <w:p w14:paraId="00F4F57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byte[n],'0' </w:t>
      </w:r>
      <w:proofErr w:type="gramStart"/>
      <w:r w:rsidRPr="00B450AE">
        <w:rPr>
          <w:rFonts w:ascii="Lucida Console" w:hAnsi="Lucida Console" w:cs="Microsoft Sans Serif"/>
          <w:lang w:val="en-US"/>
        </w:rPr>
        <w:tab/>
        <w:t>;N</w:t>
      </w:r>
      <w:proofErr w:type="gramEnd"/>
      <w:r w:rsidRPr="00B450AE">
        <w:rPr>
          <w:rFonts w:ascii="Lucida Console" w:hAnsi="Lucida Console" w:cs="Microsoft Sans Serif"/>
          <w:lang w:val="en-US"/>
        </w:rPr>
        <w:t>=0</w:t>
      </w:r>
    </w:p>
    <w:p w14:paraId="5078E01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jle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exit</w:t>
      </w:r>
    </w:p>
    <w:p w14:paraId="4838DB3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a,9</w:t>
      </w:r>
      <w:r w:rsidRPr="00B450AE">
        <w:rPr>
          <w:rFonts w:ascii="Lucida Console" w:hAnsi="Lucida Console" w:cs="Microsoft Sans Serif"/>
          <w:lang w:val="en-US"/>
        </w:rPr>
        <w:tab/>
      </w:r>
      <w:proofErr w:type="gramStart"/>
      <w:r w:rsidRPr="00B450AE">
        <w:rPr>
          <w:rFonts w:ascii="Lucida Console" w:hAnsi="Lucida Console" w:cs="Microsoft Sans Serif"/>
          <w:lang w:val="en-US"/>
        </w:rPr>
        <w:tab/>
        <w:t>;N</w:t>
      </w:r>
      <w:proofErr w:type="gramEnd"/>
      <w:r w:rsidRPr="00B450AE">
        <w:rPr>
          <w:rFonts w:ascii="Lucida Console" w:hAnsi="Lucida Console" w:cs="Microsoft Sans Serif"/>
          <w:lang w:val="en-US"/>
        </w:rPr>
        <w:t>&gt;=1</w:t>
      </w:r>
    </w:p>
    <w:p w14:paraId="483EDFF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byte[n],'2'</w:t>
      </w:r>
      <w:r w:rsidRPr="00B450AE">
        <w:rPr>
          <w:rFonts w:ascii="Lucida Console" w:hAnsi="Lucida Console" w:cs="Microsoft Sans Serif"/>
          <w:lang w:val="en-US"/>
        </w:rPr>
        <w:tab/>
      </w:r>
      <w:r w:rsidRPr="00B450AE">
        <w:rPr>
          <w:rFonts w:ascii="Lucida Console" w:hAnsi="Lucida Console" w:cs="Microsoft Sans Serif"/>
          <w:lang w:val="en-US"/>
        </w:rPr>
        <w:tab/>
      </w:r>
    </w:p>
    <w:p w14:paraId="2F23D54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jl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exit</w:t>
      </w:r>
    </w:p>
    <w:p w14:paraId="0CBA2C5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b,9</w:t>
      </w:r>
      <w:r w:rsidRPr="00B450AE">
        <w:rPr>
          <w:rFonts w:ascii="Lucida Console" w:hAnsi="Lucida Console" w:cs="Microsoft Sans Serif"/>
          <w:lang w:val="en-US"/>
        </w:rPr>
        <w:tab/>
      </w:r>
      <w:proofErr w:type="gramStart"/>
      <w:r w:rsidRPr="00B450AE">
        <w:rPr>
          <w:rFonts w:ascii="Lucida Console" w:hAnsi="Lucida Console" w:cs="Microsoft Sans Serif"/>
          <w:lang w:val="en-US"/>
        </w:rPr>
        <w:tab/>
        <w:t>;N</w:t>
      </w:r>
      <w:proofErr w:type="gramEnd"/>
      <w:r w:rsidRPr="00B450AE">
        <w:rPr>
          <w:rFonts w:ascii="Lucida Console" w:hAnsi="Lucida Console" w:cs="Microsoft Sans Serif"/>
          <w:lang w:val="en-US"/>
        </w:rPr>
        <w:t>&gt;=2</w:t>
      </w:r>
    </w:p>
    <w:p w14:paraId="5D43986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byte[n],'3'</w:t>
      </w:r>
      <w:r w:rsidRPr="00B450AE">
        <w:rPr>
          <w:rFonts w:ascii="Lucida Console" w:hAnsi="Lucida Console" w:cs="Microsoft Sans Serif"/>
          <w:lang w:val="en-US"/>
        </w:rPr>
        <w:tab/>
      </w:r>
      <w:r w:rsidRPr="00B450AE">
        <w:rPr>
          <w:rFonts w:ascii="Lucida Console" w:hAnsi="Lucida Console" w:cs="Microsoft Sans Serif"/>
          <w:lang w:val="en-US"/>
        </w:rPr>
        <w:tab/>
      </w:r>
    </w:p>
    <w:p w14:paraId="053AE4B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jl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exit</w:t>
      </w:r>
    </w:p>
    <w:p w14:paraId="3F64070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al,'2'</w:t>
      </w:r>
      <w:r w:rsidRPr="00B450AE">
        <w:rPr>
          <w:rFonts w:ascii="Lucida Console" w:hAnsi="Lucida Console" w:cs="Microsoft Sans Serif"/>
          <w:lang w:val="en-US"/>
        </w:rPr>
        <w:tab/>
      </w:r>
      <w:proofErr w:type="gramStart"/>
      <w:r w:rsidRPr="00B450AE">
        <w:rPr>
          <w:rFonts w:ascii="Lucida Console" w:hAnsi="Lucida Console" w:cs="Microsoft Sans Serif"/>
          <w:lang w:val="en-US"/>
        </w:rPr>
        <w:tab/>
        <w:t>;LOOP</w:t>
      </w:r>
      <w:proofErr w:type="gramEnd"/>
      <w:r w:rsidRPr="00B450AE">
        <w:rPr>
          <w:rFonts w:ascii="Lucida Console" w:hAnsi="Lucida Console" w:cs="Microsoft Sans Serif"/>
          <w:lang w:val="en-US"/>
        </w:rPr>
        <w:t xml:space="preserve"> COUNTER INITIALIZED TO 2</w:t>
      </w:r>
    </w:p>
    <w:p w14:paraId="7B6EA89A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</w:t>
      </w:r>
      <w:proofErr w:type="spellStart"/>
      <w:r w:rsidRPr="00B450AE">
        <w:rPr>
          <w:rFonts w:ascii="Lucida Console" w:hAnsi="Lucida Console" w:cs="Microsoft Sans Serif"/>
          <w:lang w:val="en-US"/>
        </w:rPr>
        <w:t>cnt</w:t>
      </w:r>
      <w:proofErr w:type="spellEnd"/>
      <w:proofErr w:type="gramStart"/>
      <w:r w:rsidRPr="00B450AE">
        <w:rPr>
          <w:rFonts w:ascii="Lucida Console" w:hAnsi="Lucida Console" w:cs="Microsoft Sans Serif"/>
          <w:lang w:val="en-US"/>
        </w:rPr>
        <w:t>],al</w:t>
      </w:r>
      <w:proofErr w:type="gramEnd"/>
    </w:p>
    <w:p w14:paraId="5F470EF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</w:p>
    <w:p w14:paraId="4415C650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fibo</w:t>
      </w:r>
      <w:proofErr w:type="spellEnd"/>
      <w:r w:rsidRPr="00B450AE">
        <w:rPr>
          <w:rFonts w:ascii="Lucida Console" w:hAnsi="Lucida Console" w:cs="Microsoft Sans Serif"/>
          <w:lang w:val="en-US"/>
        </w:rPr>
        <w:t>:</w:t>
      </w:r>
    </w:p>
    <w:p w14:paraId="1265C7D4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r w:rsidRPr="00B450AE">
        <w:rPr>
          <w:rFonts w:ascii="Lucida Console" w:hAnsi="Lucida Console" w:cs="Microsoft Sans Serif"/>
          <w:lang w:val="en-US"/>
        </w:rPr>
        <w:tab/>
        <w:t xml:space="preserve">fib </w:t>
      </w:r>
    </w:p>
    <w:p w14:paraId="65AFBE8B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r w:rsidRPr="00B450AE">
        <w:rPr>
          <w:rFonts w:ascii="Lucida Console" w:hAnsi="Lucida Console" w:cs="Microsoft Sans Serif"/>
          <w:lang w:val="en-US"/>
        </w:rPr>
        <w:tab/>
        <w:t>je exit</w:t>
      </w:r>
    </w:p>
    <w:p w14:paraId="222DD2F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B450AE">
        <w:rPr>
          <w:rFonts w:ascii="Lucida Console" w:hAnsi="Lucida Console" w:cs="Microsoft Sans Serif"/>
          <w:lang w:val="en-US"/>
        </w:rPr>
        <w:t>fibo</w:t>
      </w:r>
      <w:proofErr w:type="spellEnd"/>
    </w:p>
    <w:p w14:paraId="5303C40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</w:p>
    <w:p w14:paraId="5283CFA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exit:</w:t>
      </w:r>
    </w:p>
    <w:p w14:paraId="25C31437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 nextline,1</w:t>
      </w:r>
    </w:p>
    <w:p w14:paraId="47EB38D4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eax,1</w:t>
      </w:r>
    </w:p>
    <w:p w14:paraId="25EFF55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ebx,0</w:t>
      </w:r>
    </w:p>
    <w:p w14:paraId="419B0040" w14:textId="01A483D2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int 80h</w:t>
      </w:r>
    </w:p>
    <w:p w14:paraId="0542E1D4" w14:textId="77777777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  <w:sectPr w:rsidR="00B450AE" w:rsidSect="00B450AE">
          <w:type w:val="continuous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</w:p>
    <w:p w14:paraId="5B07B36F" w14:textId="77777777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87A56D1" w14:textId="35CA6DCC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61685DF8" w14:textId="25C5C3AE" w:rsidR="003528E7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B450AE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54E6234" wp14:editId="021AA3CA">
            <wp:simplePos x="0" y="0"/>
            <wp:positionH relativeFrom="column">
              <wp:posOffset>1270</wp:posOffset>
            </wp:positionH>
            <wp:positionV relativeFrom="paragraph">
              <wp:posOffset>143510</wp:posOffset>
            </wp:positionV>
            <wp:extent cx="5290185" cy="1364615"/>
            <wp:effectExtent l="0" t="0" r="5715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253C5" w14:textId="0058262E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157070B" w14:textId="108A69C0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D969C3A" w14:textId="17AB681C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CBEE02D" w14:textId="6622F41E" w:rsidR="00B450AE" w:rsidRDefault="00B450AE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46D266F" w14:textId="77777777" w:rsidR="005F0EBD" w:rsidRDefault="005F0EBD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8617588" w14:textId="0AEF967E" w:rsid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7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1A56F5A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gramStart"/>
      <w:r w:rsidRPr="00B450AE">
        <w:rPr>
          <w:rFonts w:ascii="Lucida Console" w:hAnsi="Lucida Console" w:cs="Microsoft Sans Serif"/>
          <w:lang w:val="en-US"/>
        </w:rPr>
        <w:t>macro</w:t>
      </w:r>
      <w:proofErr w:type="gramEnd"/>
      <w:r w:rsidRPr="00B450AE">
        <w:rPr>
          <w:rFonts w:ascii="Lucida Console" w:hAnsi="Lucida Console" w:cs="Microsoft Sans Serif"/>
          <w:lang w:val="en-US"/>
        </w:rPr>
        <w:t xml:space="preserve"> printer 2</w:t>
      </w:r>
    </w:p>
    <w:p w14:paraId="151BF5D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eax,4</w:t>
      </w:r>
    </w:p>
    <w:p w14:paraId="6CB32CF1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ebx,1</w:t>
      </w:r>
    </w:p>
    <w:p w14:paraId="30D012B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ecx,%</w:t>
      </w:r>
      <w:proofErr w:type="gramEnd"/>
      <w:r w:rsidRPr="00B450AE">
        <w:rPr>
          <w:rFonts w:ascii="Lucida Console" w:hAnsi="Lucida Console" w:cs="Microsoft Sans Serif"/>
          <w:lang w:val="en-US"/>
        </w:rPr>
        <w:t>1</w:t>
      </w:r>
    </w:p>
    <w:p w14:paraId="396A9F04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edx,%</w:t>
      </w:r>
      <w:proofErr w:type="gramEnd"/>
      <w:r w:rsidRPr="00B450AE">
        <w:rPr>
          <w:rFonts w:ascii="Lucida Console" w:hAnsi="Lucida Console" w:cs="Microsoft Sans Serif"/>
          <w:lang w:val="en-US"/>
        </w:rPr>
        <w:t>2</w:t>
      </w:r>
    </w:p>
    <w:p w14:paraId="4A63408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int 80h</w:t>
      </w:r>
    </w:p>
    <w:p w14:paraId="5CB07B3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797337C7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%</w:t>
      </w:r>
      <w:proofErr w:type="spellStart"/>
      <w:proofErr w:type="gramStart"/>
      <w:r w:rsidRPr="00B450AE">
        <w:rPr>
          <w:rFonts w:ascii="Lucida Console" w:hAnsi="Lucida Console" w:cs="Microsoft Sans Serif"/>
          <w:lang w:val="en-US"/>
        </w:rPr>
        <w:t>endmacro</w:t>
      </w:r>
      <w:proofErr w:type="spellEnd"/>
      <w:proofErr w:type="gramEnd"/>
    </w:p>
    <w:p w14:paraId="542FCED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491F108E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proofErr w:type="gramStart"/>
      <w:r w:rsidRPr="00B450AE">
        <w:rPr>
          <w:rFonts w:ascii="Lucida Console" w:hAnsi="Lucida Console" w:cs="Microsoft Sans Serif"/>
          <w:lang w:val="en-US"/>
        </w:rPr>
        <w:t>section .</w:t>
      </w:r>
      <w:proofErr w:type="spellStart"/>
      <w:r w:rsidRPr="00B450AE">
        <w:rPr>
          <w:rFonts w:ascii="Lucida Console" w:hAnsi="Lucida Console" w:cs="Microsoft Sans Serif"/>
          <w:lang w:val="en-US"/>
        </w:rPr>
        <w:t>bss</w:t>
      </w:r>
      <w:proofErr w:type="spellEnd"/>
      <w:proofErr w:type="gramEnd"/>
    </w:p>
    <w:p w14:paraId="47CAFA7E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count </w:t>
      </w:r>
      <w:proofErr w:type="spellStart"/>
      <w:r w:rsidRPr="00B450AE">
        <w:rPr>
          <w:rFonts w:ascii="Lucida Console" w:hAnsi="Lucida Console" w:cs="Microsoft Sans Serif"/>
          <w:lang w:val="en-US"/>
        </w:rPr>
        <w:t>resw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9</w:t>
      </w:r>
    </w:p>
    <w:p w14:paraId="50F8849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6904A13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section .data</w:t>
      </w:r>
    </w:p>
    <w:p w14:paraId="71AA034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224C0F5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my_name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</w:t>
      </w:r>
      <w:proofErr w:type="spellStart"/>
      <w:r w:rsidRPr="00B450AE">
        <w:rPr>
          <w:rFonts w:ascii="Lucida Console" w:hAnsi="Lucida Console" w:cs="Microsoft Sans Serif"/>
          <w:lang w:val="en-US"/>
        </w:rPr>
        <w:t>db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'LLOYD ALRICH COSTA',10</w:t>
      </w:r>
    </w:p>
    <w:p w14:paraId="5AF5229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len1 </w:t>
      </w:r>
      <w:proofErr w:type="spellStart"/>
      <w:r w:rsidRPr="00B450AE">
        <w:rPr>
          <w:rFonts w:ascii="Lucida Console" w:hAnsi="Lucida Console" w:cs="Microsoft Sans Serif"/>
          <w:lang w:val="en-US"/>
        </w:rPr>
        <w:t>equ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$-</w:t>
      </w:r>
      <w:proofErr w:type="spellStart"/>
      <w:r w:rsidRPr="00B450AE">
        <w:rPr>
          <w:rFonts w:ascii="Lucida Console" w:hAnsi="Lucida Console" w:cs="Microsoft Sans Serif"/>
          <w:lang w:val="en-US"/>
        </w:rPr>
        <w:t>my_name</w:t>
      </w:r>
      <w:proofErr w:type="spellEnd"/>
    </w:p>
    <w:p w14:paraId="093CFE9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03FF5A0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>section .text</w:t>
      </w:r>
    </w:p>
    <w:p w14:paraId="762E2F82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712A8E5D" w14:textId="138C5D9A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global _start:</w:t>
      </w:r>
    </w:p>
    <w:p w14:paraId="08A46DD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_start:</w:t>
      </w:r>
    </w:p>
    <w:p w14:paraId="2717764D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4A223898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al,'0'</w:t>
      </w:r>
    </w:p>
    <w:p w14:paraId="1DE20A2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[count</w:t>
      </w:r>
      <w:proofErr w:type="gramStart"/>
      <w:r w:rsidRPr="00B450AE">
        <w:rPr>
          <w:rFonts w:ascii="Lucida Console" w:hAnsi="Lucida Console" w:cs="Microsoft Sans Serif"/>
          <w:lang w:val="en-US"/>
        </w:rPr>
        <w:t>],al</w:t>
      </w:r>
      <w:proofErr w:type="gramEnd"/>
    </w:p>
    <w:p w14:paraId="617F3F1F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69A57D1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loop:</w:t>
      </w:r>
    </w:p>
    <w:p w14:paraId="0CBC2290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printer my_</w:t>
      </w:r>
      <w:proofErr w:type="gramStart"/>
      <w:r w:rsidRPr="00B450AE">
        <w:rPr>
          <w:rFonts w:ascii="Lucida Console" w:hAnsi="Lucida Console" w:cs="Microsoft Sans Serif"/>
          <w:lang w:val="en-US"/>
        </w:rPr>
        <w:t>name,len</w:t>
      </w:r>
      <w:proofErr w:type="gramEnd"/>
      <w:r w:rsidRPr="00B450AE">
        <w:rPr>
          <w:rFonts w:ascii="Lucida Console" w:hAnsi="Lucida Console" w:cs="Microsoft Sans Serif"/>
          <w:lang w:val="en-US"/>
        </w:rPr>
        <w:t>1</w:t>
      </w:r>
    </w:p>
    <w:p w14:paraId="2886ADEE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inc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word[count]</w:t>
      </w:r>
    </w:p>
    <w:p w14:paraId="51CB3F1A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 xml:space="preserve">mov </w:t>
      </w:r>
      <w:proofErr w:type="gramStart"/>
      <w:r w:rsidRPr="00B450AE">
        <w:rPr>
          <w:rFonts w:ascii="Lucida Console" w:hAnsi="Lucida Console" w:cs="Microsoft Sans Serif"/>
          <w:lang w:val="en-US"/>
        </w:rPr>
        <w:t>al,[</w:t>
      </w:r>
      <w:proofErr w:type="gramEnd"/>
      <w:r w:rsidRPr="00B450AE">
        <w:rPr>
          <w:rFonts w:ascii="Lucida Console" w:hAnsi="Lucida Console" w:cs="Microsoft Sans Serif"/>
          <w:lang w:val="en-US"/>
        </w:rPr>
        <w:t>count]</w:t>
      </w:r>
    </w:p>
    <w:p w14:paraId="7D40B8C2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cmp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al,'7'</w:t>
      </w:r>
    </w:p>
    <w:p w14:paraId="36FCF565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jl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loop</w:t>
      </w:r>
    </w:p>
    <w:p w14:paraId="215EF48B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</w:r>
      <w:proofErr w:type="spellStart"/>
      <w:r w:rsidRPr="00B450AE">
        <w:rPr>
          <w:rFonts w:ascii="Lucida Console" w:hAnsi="Lucida Console" w:cs="Microsoft Sans Serif"/>
          <w:lang w:val="en-US"/>
        </w:rPr>
        <w:t>jg</w:t>
      </w:r>
      <w:proofErr w:type="spellEnd"/>
      <w:r w:rsidRPr="00B450AE">
        <w:rPr>
          <w:rFonts w:ascii="Lucida Console" w:hAnsi="Lucida Console" w:cs="Microsoft Sans Serif"/>
          <w:lang w:val="en-US"/>
        </w:rPr>
        <w:t xml:space="preserve"> exit</w:t>
      </w:r>
    </w:p>
    <w:p w14:paraId="52D82B99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4A0D61C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</w:p>
    <w:p w14:paraId="7E6CD6EC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exit:</w:t>
      </w:r>
    </w:p>
    <w:p w14:paraId="307E0E73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eax,1</w:t>
      </w:r>
    </w:p>
    <w:p w14:paraId="6EFD2F36" w14:textId="77777777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mov ebx,0</w:t>
      </w:r>
    </w:p>
    <w:p w14:paraId="67B340D4" w14:textId="63A17F39" w:rsidR="00B450AE" w:rsidRPr="00B450AE" w:rsidRDefault="00B450AE" w:rsidP="00B450AE">
      <w:pPr>
        <w:spacing w:after="0"/>
        <w:rPr>
          <w:rFonts w:ascii="Lucida Console" w:hAnsi="Lucida Console" w:cs="Microsoft Sans Serif"/>
          <w:lang w:val="en-US"/>
        </w:rPr>
      </w:pPr>
      <w:r w:rsidRPr="00B450AE">
        <w:rPr>
          <w:rFonts w:ascii="Lucida Console" w:hAnsi="Lucida Console" w:cs="Microsoft Sans Serif"/>
          <w:lang w:val="en-US"/>
        </w:rPr>
        <w:tab/>
        <w:t>int 80h</w:t>
      </w:r>
    </w:p>
    <w:p w14:paraId="507886EC" w14:textId="4C9C1CEC" w:rsidR="005F0EBD" w:rsidRDefault="005F0EBD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DE6A193" w14:textId="767252B2" w:rsidR="003528E7" w:rsidRPr="003528E7" w:rsidRDefault="003528E7" w:rsidP="003528E7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11E042FA" w14:textId="1ADB6F00" w:rsidR="003528E7" w:rsidRPr="003528E7" w:rsidRDefault="005F0EB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5F0EBD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609F81D" wp14:editId="34EF97B2">
            <wp:simplePos x="0" y="0"/>
            <wp:positionH relativeFrom="column">
              <wp:posOffset>-7620</wp:posOffset>
            </wp:positionH>
            <wp:positionV relativeFrom="paragraph">
              <wp:posOffset>53431</wp:posOffset>
            </wp:positionV>
            <wp:extent cx="5344795" cy="1958975"/>
            <wp:effectExtent l="0" t="0" r="825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28E7" w:rsidRPr="003528E7" w:rsidSect="003528E7">
      <w:type w:val="continuous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C053" w14:textId="77777777" w:rsidR="00D1507B" w:rsidRDefault="00D1507B" w:rsidP="003803E6">
      <w:pPr>
        <w:spacing w:after="0" w:line="240" w:lineRule="auto"/>
      </w:pPr>
      <w:r>
        <w:separator/>
      </w:r>
    </w:p>
  </w:endnote>
  <w:endnote w:type="continuationSeparator" w:id="0">
    <w:p w14:paraId="3E4BAE98" w14:textId="77777777" w:rsidR="00D1507B" w:rsidRDefault="00D1507B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90D2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63C19B9C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D44D" w14:textId="77777777" w:rsidR="00D1507B" w:rsidRDefault="00D1507B" w:rsidP="003803E6">
      <w:pPr>
        <w:spacing w:after="0" w:line="240" w:lineRule="auto"/>
      </w:pPr>
      <w:r>
        <w:separator/>
      </w:r>
    </w:p>
  </w:footnote>
  <w:footnote w:type="continuationSeparator" w:id="0">
    <w:p w14:paraId="6AAADB3E" w14:textId="77777777" w:rsidR="00D1507B" w:rsidRDefault="00D1507B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F896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397289B4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7A1997DA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3528E7"/>
    <w:rsid w:val="00027FE0"/>
    <w:rsid w:val="000E4863"/>
    <w:rsid w:val="003528E7"/>
    <w:rsid w:val="003803E6"/>
    <w:rsid w:val="005F0EBD"/>
    <w:rsid w:val="007020C8"/>
    <w:rsid w:val="00816D67"/>
    <w:rsid w:val="008D10DD"/>
    <w:rsid w:val="009E6446"/>
    <w:rsid w:val="00A83E1A"/>
    <w:rsid w:val="00B450AE"/>
    <w:rsid w:val="00D1507B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BC18A"/>
  <w15:chartTrackingRefBased/>
  <w15:docId w15:val="{D3DD9CB0-BA68-4EC4-B85A-24CA384E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16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2022-05-13T01:02:00Z</dcterms:created>
  <dcterms:modified xsi:type="dcterms:W3CDTF">2022-05-13T01:18:00Z</dcterms:modified>
</cp:coreProperties>
</file>