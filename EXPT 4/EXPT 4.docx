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2202" w14:textId="3DE23317" w:rsidR="003803E6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t>1)</w:t>
      </w:r>
    </w:p>
    <w:p w14:paraId="6217E8CF" w14:textId="77777777" w:rsidR="008E10FA" w:rsidRDefault="008E10FA" w:rsidP="008E10FA">
      <w:pPr>
        <w:spacing w:after="0"/>
        <w:rPr>
          <w:rFonts w:ascii="Lucida Console" w:hAnsi="Lucida Console" w:cs="Microsoft Sans Serif"/>
          <w:lang w:val="en-US"/>
        </w:rPr>
        <w:sectPr w:rsidR="008E10FA" w:rsidSect="009E6446">
          <w:headerReference w:type="default" r:id="rId7"/>
          <w:footerReference w:type="default" r:id="rId8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65E745D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8E10FA">
        <w:rPr>
          <w:rFonts w:ascii="Lucida Console" w:hAnsi="Lucida Console" w:cs="Microsoft Sans Serif"/>
          <w:lang w:val="en-US"/>
        </w:rPr>
        <w:t>section .</w:t>
      </w:r>
      <w:proofErr w:type="spellStart"/>
      <w:r w:rsidRPr="008E10FA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746F67E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num1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70F0F89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num2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677E327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6F61F4A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.data</w:t>
      </w:r>
    </w:p>
    <w:p w14:paraId="1BF4E36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4</w:t>
      </w:r>
    </w:p>
    <w:p w14:paraId="1CC4836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3</w:t>
      </w:r>
    </w:p>
    <w:p w14:paraId="39F25EA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stdin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2</w:t>
      </w:r>
    </w:p>
    <w:p w14:paraId="22265B7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1</w:t>
      </w:r>
    </w:p>
    <w:p w14:paraId="3490283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964B2F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mss1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'ENTER FIRST NUMBER: '</w:t>
      </w:r>
    </w:p>
    <w:p w14:paraId="4732321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ml1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$-mss1</w:t>
      </w:r>
    </w:p>
    <w:p w14:paraId="6BB7F14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AAFD34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mss2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'ENTER THE SECOND NUMBER: '</w:t>
      </w:r>
    </w:p>
    <w:p w14:paraId="16487A1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ml2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$-mss2</w:t>
      </w:r>
    </w:p>
    <w:p w14:paraId="7580D2D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6A267AE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mss3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'LARGEST: '</w:t>
      </w:r>
    </w:p>
    <w:p w14:paraId="6146755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ml3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$-mss3</w:t>
      </w:r>
    </w:p>
    <w:p w14:paraId="671080F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F3169C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.text</w:t>
      </w:r>
    </w:p>
    <w:p w14:paraId="25B52CB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global _start:</w:t>
      </w:r>
    </w:p>
    <w:p w14:paraId="32819F3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1C6751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num1Largest:</w:t>
      </w:r>
    </w:p>
    <w:p w14:paraId="258711A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49BE12A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1BDDA33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mss3</w:t>
      </w:r>
    </w:p>
    <w:p w14:paraId="20CAA6E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ml3</w:t>
      </w:r>
    </w:p>
    <w:p w14:paraId="1971E1C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40EF84C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FC5BF4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2048D43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2502741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num1</w:t>
      </w:r>
    </w:p>
    <w:p w14:paraId="6A2C409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3EB7B1F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2832E59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439D8BD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E09CE3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num2Largest:</w:t>
      </w:r>
    </w:p>
    <w:p w14:paraId="293895B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7AD3FB0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152E15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mss3</w:t>
      </w:r>
    </w:p>
    <w:p w14:paraId="539B825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ml3</w:t>
      </w:r>
    </w:p>
    <w:p w14:paraId="0FE37B1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24F5685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5B07C5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0E9DF76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5D2A263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num2</w:t>
      </w:r>
    </w:p>
    <w:p w14:paraId="3509752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46E0638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2958519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3C3F1C9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5C38CE0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_start:</w:t>
      </w:r>
    </w:p>
    <w:p w14:paraId="0A44E87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096013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gramStart"/>
      <w:r w:rsidRPr="008E10FA">
        <w:rPr>
          <w:rFonts w:ascii="Lucida Console" w:hAnsi="Lucida Console" w:cs="Microsoft Sans Serif"/>
          <w:lang w:val="en-US"/>
        </w:rPr>
        <w:t>;*</w:t>
      </w:r>
      <w:proofErr w:type="gramEnd"/>
      <w:r w:rsidRPr="008E10FA">
        <w:rPr>
          <w:rFonts w:ascii="Lucida Console" w:hAnsi="Lucida Console" w:cs="Microsoft Sans Serif"/>
          <w:lang w:val="en-US"/>
        </w:rPr>
        <w:t>*****************     INPUT</w:t>
      </w:r>
    </w:p>
    <w:p w14:paraId="65BA078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     </w:t>
      </w:r>
      <w:proofErr w:type="gramStart"/>
      <w:r w:rsidRPr="008E10FA">
        <w:rPr>
          <w:rFonts w:ascii="Lucida Console" w:hAnsi="Lucida Console" w:cs="Microsoft Sans Serif"/>
          <w:lang w:val="en-US"/>
        </w:rPr>
        <w:t xml:space="preserve">  ;NUM</w:t>
      </w:r>
      <w:proofErr w:type="gramEnd"/>
      <w:r w:rsidRPr="008E10FA">
        <w:rPr>
          <w:rFonts w:ascii="Lucida Console" w:hAnsi="Lucida Console" w:cs="Microsoft Sans Serif"/>
          <w:lang w:val="en-US"/>
        </w:rPr>
        <w:t>1</w:t>
      </w:r>
    </w:p>
    <w:p w14:paraId="2CBFB0B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50EC35A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mss1</w:t>
      </w:r>
    </w:p>
    <w:p w14:paraId="10D400B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ml1</w:t>
      </w:r>
    </w:p>
    <w:p w14:paraId="302C68A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32B70E3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3A9BF2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</w:p>
    <w:p w14:paraId="1218281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stdin</w:t>
      </w:r>
    </w:p>
    <w:p w14:paraId="43C604A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num1</w:t>
      </w:r>
    </w:p>
    <w:p w14:paraId="1EACFA1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6D024CF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0C509EE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BED4D8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8E10FA">
        <w:rPr>
          <w:rFonts w:ascii="Lucida Console" w:hAnsi="Lucida Console" w:cs="Microsoft Sans Serif"/>
          <w:lang w:val="en-US"/>
        </w:rPr>
        <w:t xml:space="preserve">  ;NUM</w:t>
      </w:r>
      <w:proofErr w:type="gramEnd"/>
      <w:r w:rsidRPr="008E10FA">
        <w:rPr>
          <w:rFonts w:ascii="Lucida Console" w:hAnsi="Lucida Console" w:cs="Microsoft Sans Serif"/>
          <w:lang w:val="en-US"/>
        </w:rPr>
        <w:t>2</w:t>
      </w:r>
    </w:p>
    <w:p w14:paraId="29C4EC3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02A6091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mss2</w:t>
      </w:r>
    </w:p>
    <w:p w14:paraId="36B68EE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ml2</w:t>
      </w:r>
    </w:p>
    <w:p w14:paraId="14959AA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4A59C10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04EAEE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</w:p>
    <w:p w14:paraId="159A0A0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stdin</w:t>
      </w:r>
    </w:p>
    <w:p w14:paraId="517F641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num2</w:t>
      </w:r>
    </w:p>
    <w:p w14:paraId="1F30A7D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28A4C8B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54B5D36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;******************</w:t>
      </w:r>
    </w:p>
    <w:p w14:paraId="5E7AE61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BDAB10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al,[</w:t>
      </w:r>
      <w:proofErr w:type="gramEnd"/>
      <w:r w:rsidRPr="008E10FA">
        <w:rPr>
          <w:rFonts w:ascii="Lucida Console" w:hAnsi="Lucida Console" w:cs="Microsoft Sans Serif"/>
          <w:lang w:val="en-US"/>
        </w:rPr>
        <w:t>num1]</w:t>
      </w:r>
    </w:p>
    <w:p w14:paraId="7FC5AF0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al,'0'</w:t>
      </w:r>
    </w:p>
    <w:p w14:paraId="5DD9ACA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bl,[</w:t>
      </w:r>
      <w:proofErr w:type="gramEnd"/>
      <w:r w:rsidRPr="008E10FA">
        <w:rPr>
          <w:rFonts w:ascii="Lucida Console" w:hAnsi="Lucida Console" w:cs="Microsoft Sans Serif"/>
          <w:lang w:val="en-US"/>
        </w:rPr>
        <w:t>num2]</w:t>
      </w:r>
    </w:p>
    <w:p w14:paraId="02C1C3E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bl,'0'</w:t>
      </w:r>
    </w:p>
    <w:p w14:paraId="5E85866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cmp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8E10FA">
        <w:rPr>
          <w:rFonts w:ascii="Lucida Console" w:hAnsi="Lucida Console" w:cs="Microsoft Sans Serif"/>
          <w:lang w:val="en-US"/>
        </w:rPr>
        <w:t>al,bl</w:t>
      </w:r>
      <w:proofErr w:type="spellEnd"/>
      <w:proofErr w:type="gramEnd"/>
    </w:p>
    <w:p w14:paraId="4382FA1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jg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num1Largest</w:t>
      </w:r>
    </w:p>
    <w:p w14:paraId="12C008F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jl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num2Largest</w:t>
      </w:r>
    </w:p>
    <w:p w14:paraId="6C24945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525BB8A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3C8B46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exit:</w:t>
      </w:r>
    </w:p>
    <w:p w14:paraId="65BE321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>, 1</w:t>
      </w:r>
    </w:p>
    <w:p w14:paraId="4C95095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0</w:t>
      </w:r>
    </w:p>
    <w:p w14:paraId="29CED31F" w14:textId="0C94AFD8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4A4B343A" w14:textId="77777777" w:rsidR="008E10FA" w:rsidRDefault="008E10FA" w:rsidP="003803E6">
      <w:pPr>
        <w:spacing w:after="0"/>
        <w:rPr>
          <w:rFonts w:ascii="Verdana" w:hAnsi="Verdana" w:cs="Microsoft Sans Serif"/>
          <w:sz w:val="24"/>
          <w:szCs w:val="24"/>
          <w:lang w:val="en-US"/>
        </w:rPr>
        <w:sectPr w:rsidR="008E10FA" w:rsidSect="008E10FA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33DCA268" w14:textId="77777777" w:rsidR="008E10FA" w:rsidRPr="008E10FA" w:rsidRDefault="008E10FA" w:rsidP="003803E6">
      <w:pPr>
        <w:spacing w:after="0"/>
        <w:rPr>
          <w:rFonts w:ascii="Verdana" w:hAnsi="Verdana" w:cs="Microsoft Sans Serif"/>
          <w:sz w:val="24"/>
          <w:szCs w:val="24"/>
          <w:lang w:val="en-US"/>
        </w:rPr>
      </w:pPr>
    </w:p>
    <w:p w14:paraId="6C17FCF9" w14:textId="77777777" w:rsidR="00D83E48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07F82191" w14:textId="77777777" w:rsidR="00D83E48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25A9F6BC" w14:textId="77777777" w:rsidR="00D83E48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26A2A7C0" w14:textId="77777777" w:rsidR="00D83E48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299A6303" w14:textId="77777777" w:rsidR="00D83E48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470E2191" w14:textId="22D544AE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lastRenderedPageBreak/>
        <w:t>OUTPUT</w:t>
      </w:r>
    </w:p>
    <w:p w14:paraId="6AB891D6" w14:textId="77777777" w:rsidR="00D83E48" w:rsidRPr="008E10FA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7AABA610" w14:textId="41E611E8" w:rsidR="008E10FA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D83E48">
        <w:rPr>
          <w:rFonts w:ascii="Verdana" w:hAnsi="Verdana" w:cs="Microsoft Sans Serif"/>
          <w:b/>
          <w:bCs/>
          <w:sz w:val="24"/>
          <w:szCs w:val="24"/>
          <w:lang w:val="en-US"/>
        </w:rPr>
        <w:drawing>
          <wp:inline distT="0" distB="0" distL="0" distR="0" wp14:anchorId="3249C2BB" wp14:editId="544E62AE">
            <wp:extent cx="5731510" cy="1370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368" w14:textId="45BFBBA6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678EA146" w14:textId="77777777" w:rsidR="00D83E48" w:rsidRPr="008E10FA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34D32763" w14:textId="324F32D8" w:rsidR="008E10FA" w:rsidRP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t>2)</w:t>
      </w:r>
    </w:p>
    <w:p w14:paraId="1EC1BAE0" w14:textId="77777777" w:rsidR="008E10FA" w:rsidRDefault="008E10FA" w:rsidP="008E10FA">
      <w:pPr>
        <w:spacing w:after="0"/>
        <w:rPr>
          <w:rFonts w:ascii="Lucida Console" w:hAnsi="Lucida Console" w:cs="Microsoft Sans Serif"/>
          <w:lang w:val="en-US"/>
        </w:rPr>
        <w:sectPr w:rsidR="008E10FA" w:rsidSect="008E10FA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00B5290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8E10FA">
        <w:rPr>
          <w:rFonts w:ascii="Lucida Console" w:hAnsi="Lucida Console" w:cs="Microsoft Sans Serif"/>
          <w:lang w:val="en-US"/>
        </w:rPr>
        <w:t>section .</w:t>
      </w:r>
      <w:proofErr w:type="spellStart"/>
      <w:r w:rsidRPr="008E10FA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40F3710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num1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56439C3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num2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7ACDCA2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num3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43D0BC3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9D07A0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.data</w:t>
      </w:r>
    </w:p>
    <w:p w14:paraId="0DE6D47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4</w:t>
      </w:r>
    </w:p>
    <w:p w14:paraId="6B716BE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3</w:t>
      </w:r>
    </w:p>
    <w:p w14:paraId="7944C61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stdin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2</w:t>
      </w:r>
    </w:p>
    <w:p w14:paraId="5E6F7BE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1</w:t>
      </w:r>
    </w:p>
    <w:p w14:paraId="75F02A6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99765B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mss1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'ENTER FIRST NUMBER: '</w:t>
      </w:r>
    </w:p>
    <w:p w14:paraId="6026159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ml1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$-mss1</w:t>
      </w:r>
    </w:p>
    <w:p w14:paraId="3017223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288621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mss2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'ENTER THE SECOND NUMBER: '</w:t>
      </w:r>
    </w:p>
    <w:p w14:paraId="4527B21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ml2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$-mss2</w:t>
      </w:r>
    </w:p>
    <w:p w14:paraId="1EE917B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6F3FD11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mss3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'ENTER THE THIRD NUMBER: '</w:t>
      </w:r>
    </w:p>
    <w:p w14:paraId="7E4685F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ml3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$-mss3</w:t>
      </w:r>
    </w:p>
    <w:p w14:paraId="728DA67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F3953A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mss4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'LARGEST: '</w:t>
      </w:r>
    </w:p>
    <w:p w14:paraId="154A9E0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ml4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$-mss4</w:t>
      </w:r>
    </w:p>
    <w:p w14:paraId="6A9C8DF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30005E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.text</w:t>
      </w:r>
    </w:p>
    <w:p w14:paraId="02EED3A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global _start:</w:t>
      </w:r>
    </w:p>
    <w:p w14:paraId="1F3A364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741641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ThirdCheck1:</w:t>
      </w:r>
    </w:p>
    <w:p w14:paraId="42A9A17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al,[</w:t>
      </w:r>
      <w:proofErr w:type="gramEnd"/>
      <w:r w:rsidRPr="008E10FA">
        <w:rPr>
          <w:rFonts w:ascii="Lucida Console" w:hAnsi="Lucida Console" w:cs="Microsoft Sans Serif"/>
          <w:lang w:val="en-US"/>
        </w:rPr>
        <w:t>num1]</w:t>
      </w:r>
    </w:p>
    <w:p w14:paraId="00A44DA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al,'0'</w:t>
      </w:r>
    </w:p>
    <w:p w14:paraId="3A43464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bl,[</w:t>
      </w:r>
      <w:proofErr w:type="gramEnd"/>
      <w:r w:rsidRPr="008E10FA">
        <w:rPr>
          <w:rFonts w:ascii="Lucida Console" w:hAnsi="Lucida Console" w:cs="Microsoft Sans Serif"/>
          <w:lang w:val="en-US"/>
        </w:rPr>
        <w:t>num3]</w:t>
      </w:r>
    </w:p>
    <w:p w14:paraId="41EBC00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bl,'0'</w:t>
      </w:r>
    </w:p>
    <w:p w14:paraId="0C328E4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cmp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8E10FA">
        <w:rPr>
          <w:rFonts w:ascii="Lucida Console" w:hAnsi="Lucida Console" w:cs="Microsoft Sans Serif"/>
          <w:lang w:val="en-US"/>
        </w:rPr>
        <w:t>al,bl</w:t>
      </w:r>
      <w:proofErr w:type="spellEnd"/>
      <w:proofErr w:type="gramEnd"/>
    </w:p>
    <w:p w14:paraId="0A8838E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jg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num1Largest</w:t>
      </w:r>
    </w:p>
    <w:p w14:paraId="26FC590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jl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num3Largest</w:t>
      </w:r>
    </w:p>
    <w:p w14:paraId="39F02A3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4D90ADE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26BCDD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ThirdCheck2:</w:t>
      </w:r>
    </w:p>
    <w:p w14:paraId="3CC5361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al,[</w:t>
      </w:r>
      <w:proofErr w:type="gramEnd"/>
      <w:r w:rsidRPr="008E10FA">
        <w:rPr>
          <w:rFonts w:ascii="Lucida Console" w:hAnsi="Lucida Console" w:cs="Microsoft Sans Serif"/>
          <w:lang w:val="en-US"/>
        </w:rPr>
        <w:t>num2]</w:t>
      </w:r>
    </w:p>
    <w:p w14:paraId="74B8903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al,'0'</w:t>
      </w:r>
    </w:p>
    <w:p w14:paraId="67810D2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bl,[</w:t>
      </w:r>
      <w:proofErr w:type="gramEnd"/>
      <w:r w:rsidRPr="008E10FA">
        <w:rPr>
          <w:rFonts w:ascii="Lucida Console" w:hAnsi="Lucida Console" w:cs="Microsoft Sans Serif"/>
          <w:lang w:val="en-US"/>
        </w:rPr>
        <w:t>num3]</w:t>
      </w:r>
    </w:p>
    <w:p w14:paraId="5CE2918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bl,'0'</w:t>
      </w:r>
    </w:p>
    <w:p w14:paraId="7AF57AE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cmp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8E10FA">
        <w:rPr>
          <w:rFonts w:ascii="Lucida Console" w:hAnsi="Lucida Console" w:cs="Microsoft Sans Serif"/>
          <w:lang w:val="en-US"/>
        </w:rPr>
        <w:t>al,bl</w:t>
      </w:r>
      <w:proofErr w:type="spellEnd"/>
      <w:proofErr w:type="gramEnd"/>
    </w:p>
    <w:p w14:paraId="3679A73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jl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num3Largest</w:t>
      </w:r>
    </w:p>
    <w:p w14:paraId="7411EAE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jg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num2Largest</w:t>
      </w:r>
    </w:p>
    <w:p w14:paraId="6E6EC4D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2A833DC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7E6FAD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332501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num1Largest:</w:t>
      </w:r>
    </w:p>
    <w:p w14:paraId="7C3671F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FBF101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6FD9D3E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12A3BEB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mss4</w:t>
      </w:r>
    </w:p>
    <w:p w14:paraId="2ED8D63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ml4</w:t>
      </w:r>
    </w:p>
    <w:p w14:paraId="4F9DC98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73481A1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01D3E4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6CEB929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2463B8C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num1</w:t>
      </w:r>
    </w:p>
    <w:p w14:paraId="20B4389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3CEC606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533A73C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047893E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0CDD88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num2Largest:</w:t>
      </w:r>
    </w:p>
    <w:p w14:paraId="13F7CEC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24C4F3E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2CC9FB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mss4</w:t>
      </w:r>
    </w:p>
    <w:p w14:paraId="6F17B99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ml4</w:t>
      </w:r>
    </w:p>
    <w:p w14:paraId="7C37EA0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081B4CB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A5BE24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2047BA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1109C3C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num2</w:t>
      </w:r>
    </w:p>
    <w:p w14:paraId="3EA7EBD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4B0FE62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3BFC7B5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6013D1E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3677D7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num3Largest:</w:t>
      </w:r>
    </w:p>
    <w:p w14:paraId="6444A76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38D5FEC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049C815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lastRenderedPageBreak/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mss4</w:t>
      </w:r>
    </w:p>
    <w:p w14:paraId="0319FCE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ml4</w:t>
      </w:r>
    </w:p>
    <w:p w14:paraId="170738A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0B1439C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1F8739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37800F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DCAB12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num3</w:t>
      </w:r>
    </w:p>
    <w:p w14:paraId="23FB8E7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049669B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19635C1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13CFBAF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3435CF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_start:</w:t>
      </w:r>
    </w:p>
    <w:p w14:paraId="6A51FFB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66CAF73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gramStart"/>
      <w:r w:rsidRPr="008E10FA">
        <w:rPr>
          <w:rFonts w:ascii="Lucida Console" w:hAnsi="Lucida Console" w:cs="Microsoft Sans Serif"/>
          <w:lang w:val="en-US"/>
        </w:rPr>
        <w:t>;*</w:t>
      </w:r>
      <w:proofErr w:type="gramEnd"/>
      <w:r w:rsidRPr="008E10FA">
        <w:rPr>
          <w:rFonts w:ascii="Lucida Console" w:hAnsi="Lucida Console" w:cs="Microsoft Sans Serif"/>
          <w:lang w:val="en-US"/>
        </w:rPr>
        <w:t>*****************     INPUT</w:t>
      </w:r>
    </w:p>
    <w:p w14:paraId="137B425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     </w:t>
      </w:r>
      <w:proofErr w:type="gramStart"/>
      <w:r w:rsidRPr="008E10FA">
        <w:rPr>
          <w:rFonts w:ascii="Lucida Console" w:hAnsi="Lucida Console" w:cs="Microsoft Sans Serif"/>
          <w:lang w:val="en-US"/>
        </w:rPr>
        <w:t xml:space="preserve">  ;NUM</w:t>
      </w:r>
      <w:proofErr w:type="gramEnd"/>
      <w:r w:rsidRPr="008E10FA">
        <w:rPr>
          <w:rFonts w:ascii="Lucida Console" w:hAnsi="Lucida Console" w:cs="Microsoft Sans Serif"/>
          <w:lang w:val="en-US"/>
        </w:rPr>
        <w:t>1</w:t>
      </w:r>
    </w:p>
    <w:p w14:paraId="7AABD38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2CDE9B1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mss1</w:t>
      </w:r>
    </w:p>
    <w:p w14:paraId="72EF977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ml1</w:t>
      </w:r>
    </w:p>
    <w:p w14:paraId="6C939F1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764AA81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91F74D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</w:p>
    <w:p w14:paraId="36D31B8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stdin</w:t>
      </w:r>
    </w:p>
    <w:p w14:paraId="5BD3CA5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num1</w:t>
      </w:r>
    </w:p>
    <w:p w14:paraId="6705F2D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6A43469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31F869D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202676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8E10FA">
        <w:rPr>
          <w:rFonts w:ascii="Lucida Console" w:hAnsi="Lucida Console" w:cs="Microsoft Sans Serif"/>
          <w:lang w:val="en-US"/>
        </w:rPr>
        <w:t xml:space="preserve">  ;NUM</w:t>
      </w:r>
      <w:proofErr w:type="gramEnd"/>
      <w:r w:rsidRPr="008E10FA">
        <w:rPr>
          <w:rFonts w:ascii="Lucida Console" w:hAnsi="Lucida Console" w:cs="Microsoft Sans Serif"/>
          <w:lang w:val="en-US"/>
        </w:rPr>
        <w:t>2</w:t>
      </w:r>
    </w:p>
    <w:p w14:paraId="5144C62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5671F4A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mss2</w:t>
      </w:r>
    </w:p>
    <w:p w14:paraId="6CC3462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ml2</w:t>
      </w:r>
    </w:p>
    <w:p w14:paraId="1A67AC8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16516C1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CAB792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</w:p>
    <w:p w14:paraId="6954AB9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stdin</w:t>
      </w:r>
    </w:p>
    <w:p w14:paraId="7048479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num2</w:t>
      </w:r>
    </w:p>
    <w:p w14:paraId="1FEFC72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4CB8AFE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6442529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5F66705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8E10FA">
        <w:rPr>
          <w:rFonts w:ascii="Lucida Console" w:hAnsi="Lucida Console" w:cs="Microsoft Sans Serif"/>
          <w:lang w:val="en-US"/>
        </w:rPr>
        <w:t xml:space="preserve">  ;NUM</w:t>
      </w:r>
      <w:proofErr w:type="gramEnd"/>
      <w:r w:rsidRPr="008E10FA">
        <w:rPr>
          <w:rFonts w:ascii="Lucida Console" w:hAnsi="Lucida Console" w:cs="Microsoft Sans Serif"/>
          <w:lang w:val="en-US"/>
        </w:rPr>
        <w:t>3</w:t>
      </w:r>
    </w:p>
    <w:p w14:paraId="77F0E0D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6EEEA87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mss3</w:t>
      </w:r>
    </w:p>
    <w:p w14:paraId="54C2C48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ml3</w:t>
      </w:r>
    </w:p>
    <w:p w14:paraId="4EF9AE3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5B9DE2B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530EE1F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</w:p>
    <w:p w14:paraId="7D00958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stdin</w:t>
      </w:r>
    </w:p>
    <w:p w14:paraId="1A74539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num3</w:t>
      </w:r>
    </w:p>
    <w:p w14:paraId="7BB7F76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5B9B676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73DA1EB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;******************</w:t>
      </w:r>
    </w:p>
    <w:p w14:paraId="11D89BC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DDD311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al,[</w:t>
      </w:r>
      <w:proofErr w:type="gramEnd"/>
      <w:r w:rsidRPr="008E10FA">
        <w:rPr>
          <w:rFonts w:ascii="Lucida Console" w:hAnsi="Lucida Console" w:cs="Microsoft Sans Serif"/>
          <w:lang w:val="en-US"/>
        </w:rPr>
        <w:t>num1]</w:t>
      </w:r>
    </w:p>
    <w:p w14:paraId="69B0BBE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al,'0'</w:t>
      </w:r>
    </w:p>
    <w:p w14:paraId="3C25A5D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bl,[</w:t>
      </w:r>
      <w:proofErr w:type="gramEnd"/>
      <w:r w:rsidRPr="008E10FA">
        <w:rPr>
          <w:rFonts w:ascii="Lucida Console" w:hAnsi="Lucida Console" w:cs="Microsoft Sans Serif"/>
          <w:lang w:val="en-US"/>
        </w:rPr>
        <w:t>num2]</w:t>
      </w:r>
    </w:p>
    <w:p w14:paraId="0B58454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bl,'0'</w:t>
      </w:r>
    </w:p>
    <w:p w14:paraId="5465BD2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cmp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8E10FA">
        <w:rPr>
          <w:rFonts w:ascii="Lucida Console" w:hAnsi="Lucida Console" w:cs="Microsoft Sans Serif"/>
          <w:lang w:val="en-US"/>
        </w:rPr>
        <w:t>al,bl</w:t>
      </w:r>
      <w:proofErr w:type="spellEnd"/>
      <w:proofErr w:type="gramEnd"/>
    </w:p>
    <w:p w14:paraId="5E15981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jg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ThirdCheck1</w:t>
      </w:r>
    </w:p>
    <w:p w14:paraId="7D799DC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jl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ThirdCheck2</w:t>
      </w:r>
    </w:p>
    <w:p w14:paraId="3DA69DD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C01B33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8463A9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exit:</w:t>
      </w:r>
    </w:p>
    <w:p w14:paraId="2941E63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>, 1</w:t>
      </w:r>
    </w:p>
    <w:p w14:paraId="602939B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0</w:t>
      </w:r>
    </w:p>
    <w:p w14:paraId="235E51C0" w14:textId="28975594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092ADD99" w14:textId="77777777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  <w:sectPr w:rsidR="008E10FA" w:rsidSect="008E10FA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7C7D6A32" w14:textId="77777777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4A086AC1" w14:textId="2D107198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t>OUTPUT</w:t>
      </w:r>
    </w:p>
    <w:p w14:paraId="6AE29AB9" w14:textId="77777777" w:rsidR="00D83E48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28713D68" w14:textId="73C28EA2" w:rsidR="00D83E48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D83E48">
        <w:rPr>
          <w:rFonts w:ascii="Verdana" w:hAnsi="Verdana" w:cs="Microsoft Sans Serif"/>
          <w:b/>
          <w:bCs/>
          <w:sz w:val="24"/>
          <w:szCs w:val="24"/>
          <w:lang w:val="en-US"/>
        </w:rPr>
        <w:drawing>
          <wp:inline distT="0" distB="0" distL="0" distR="0" wp14:anchorId="09E6C6A7" wp14:editId="53A99D9D">
            <wp:extent cx="5731510" cy="1369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6DB9" w14:textId="1256A87E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218A91DD" w14:textId="77777777" w:rsidR="00D83E48" w:rsidRPr="008E10FA" w:rsidRDefault="00D83E48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6C07F765" w14:textId="4C5C19B0" w:rsidR="008E10FA" w:rsidRP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t>3)</w:t>
      </w:r>
    </w:p>
    <w:p w14:paraId="7A2F74C2" w14:textId="77777777" w:rsidR="008E10FA" w:rsidRDefault="008E10FA" w:rsidP="008E10FA">
      <w:pPr>
        <w:spacing w:after="0"/>
        <w:rPr>
          <w:rFonts w:ascii="Lucida Console" w:hAnsi="Lucida Console" w:cs="Microsoft Sans Serif"/>
          <w:lang w:val="en-US"/>
        </w:rPr>
        <w:sectPr w:rsidR="008E10FA" w:rsidSect="008E10FA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49358A1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8E10FA">
        <w:rPr>
          <w:rFonts w:ascii="Lucida Console" w:hAnsi="Lucida Console" w:cs="Microsoft Sans Serif"/>
          <w:lang w:val="en-US"/>
        </w:rPr>
        <w:t>section .</w:t>
      </w:r>
      <w:proofErr w:type="spellStart"/>
      <w:r w:rsidRPr="008E10FA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25FEBF2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num1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38F873F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num2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2E84BB8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51B98E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.data</w:t>
      </w:r>
    </w:p>
    <w:p w14:paraId="7EC6258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4</w:t>
      </w:r>
    </w:p>
    <w:p w14:paraId="129B2BD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3</w:t>
      </w:r>
    </w:p>
    <w:p w14:paraId="65EE027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stdin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2</w:t>
      </w:r>
    </w:p>
    <w:p w14:paraId="76E178E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1</w:t>
      </w:r>
    </w:p>
    <w:p w14:paraId="42E72DE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9D99D0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mss1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'ENTER FIRST NUMBER: '</w:t>
      </w:r>
    </w:p>
    <w:p w14:paraId="6C69539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ml1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$-mss1</w:t>
      </w:r>
    </w:p>
    <w:p w14:paraId="1FB9412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104E83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mss2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'ENTER THE SECOND NUMBER: '</w:t>
      </w:r>
    </w:p>
    <w:p w14:paraId="544D02D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lastRenderedPageBreak/>
        <w:t xml:space="preserve">  ml2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$-mss2</w:t>
      </w:r>
    </w:p>
    <w:p w14:paraId="29728D7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AA9807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mss3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'SMALLEST: '</w:t>
      </w:r>
    </w:p>
    <w:p w14:paraId="43B15F1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ml3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$-mss3</w:t>
      </w:r>
    </w:p>
    <w:p w14:paraId="0698FE3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65D8B8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.text</w:t>
      </w:r>
    </w:p>
    <w:p w14:paraId="3DBE841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global _start:</w:t>
      </w:r>
    </w:p>
    <w:p w14:paraId="50DD920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5F393C6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num1Smallest:</w:t>
      </w:r>
    </w:p>
    <w:p w14:paraId="31CE943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D19755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4B7AFF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mss3</w:t>
      </w:r>
    </w:p>
    <w:p w14:paraId="05E6B8B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ml3</w:t>
      </w:r>
    </w:p>
    <w:p w14:paraId="7F49862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42AD0E3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40731B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230B1C3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7C47131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num1</w:t>
      </w:r>
    </w:p>
    <w:p w14:paraId="4DB37B3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798BF45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09292F8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0C1229F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FDF9D6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num2Smallest:</w:t>
      </w:r>
    </w:p>
    <w:p w14:paraId="30A546C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4F988D5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2A732F0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mss3</w:t>
      </w:r>
    </w:p>
    <w:p w14:paraId="1FDFF30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ml3</w:t>
      </w:r>
    </w:p>
    <w:p w14:paraId="6D7AA14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14898C1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BD1094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1D5DD35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38195D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num2</w:t>
      </w:r>
    </w:p>
    <w:p w14:paraId="0D5DF56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689D49C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75239EA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728A13D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628926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_start:</w:t>
      </w:r>
    </w:p>
    <w:p w14:paraId="4D8524C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7E1ACD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gramStart"/>
      <w:r w:rsidRPr="008E10FA">
        <w:rPr>
          <w:rFonts w:ascii="Lucida Console" w:hAnsi="Lucida Console" w:cs="Microsoft Sans Serif"/>
          <w:lang w:val="en-US"/>
        </w:rPr>
        <w:t>;*</w:t>
      </w:r>
      <w:proofErr w:type="gramEnd"/>
      <w:r w:rsidRPr="008E10FA">
        <w:rPr>
          <w:rFonts w:ascii="Lucida Console" w:hAnsi="Lucida Console" w:cs="Microsoft Sans Serif"/>
          <w:lang w:val="en-US"/>
        </w:rPr>
        <w:t>*****************     INPUT</w:t>
      </w:r>
    </w:p>
    <w:p w14:paraId="77B0317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     </w:t>
      </w:r>
      <w:proofErr w:type="gramStart"/>
      <w:r w:rsidRPr="008E10FA">
        <w:rPr>
          <w:rFonts w:ascii="Lucida Console" w:hAnsi="Lucida Console" w:cs="Microsoft Sans Serif"/>
          <w:lang w:val="en-US"/>
        </w:rPr>
        <w:t xml:space="preserve">  ;NUM</w:t>
      </w:r>
      <w:proofErr w:type="gramEnd"/>
      <w:r w:rsidRPr="008E10FA">
        <w:rPr>
          <w:rFonts w:ascii="Lucida Console" w:hAnsi="Lucida Console" w:cs="Microsoft Sans Serif"/>
          <w:lang w:val="en-US"/>
        </w:rPr>
        <w:t>1</w:t>
      </w:r>
    </w:p>
    <w:p w14:paraId="3D672E2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A633CC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mss1</w:t>
      </w:r>
    </w:p>
    <w:p w14:paraId="0C20771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ml1</w:t>
      </w:r>
    </w:p>
    <w:p w14:paraId="548669E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439A937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C19464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</w:p>
    <w:p w14:paraId="10A9F52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stdin</w:t>
      </w:r>
    </w:p>
    <w:p w14:paraId="632E871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num1</w:t>
      </w:r>
    </w:p>
    <w:p w14:paraId="0B01B13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5AF72F8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57E6B3D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88D431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   </w:t>
      </w:r>
      <w:proofErr w:type="gramStart"/>
      <w:r w:rsidRPr="008E10FA">
        <w:rPr>
          <w:rFonts w:ascii="Lucida Console" w:hAnsi="Lucida Console" w:cs="Microsoft Sans Serif"/>
          <w:lang w:val="en-US"/>
        </w:rPr>
        <w:t xml:space="preserve">  ;NUM</w:t>
      </w:r>
      <w:proofErr w:type="gramEnd"/>
      <w:r w:rsidRPr="008E10FA">
        <w:rPr>
          <w:rFonts w:ascii="Lucida Console" w:hAnsi="Lucida Console" w:cs="Microsoft Sans Serif"/>
          <w:lang w:val="en-US"/>
        </w:rPr>
        <w:t>2</w:t>
      </w:r>
    </w:p>
    <w:p w14:paraId="6E53FEA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275E48E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mss2</w:t>
      </w:r>
    </w:p>
    <w:p w14:paraId="6720A5B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ml2</w:t>
      </w:r>
    </w:p>
    <w:p w14:paraId="6A81E30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13EF47F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5DA82F4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</w:p>
    <w:p w14:paraId="1829EC1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stdin</w:t>
      </w:r>
    </w:p>
    <w:p w14:paraId="1B53048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num2</w:t>
      </w:r>
    </w:p>
    <w:p w14:paraId="5AE15E2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12E6A17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34CE1AA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;******************</w:t>
      </w:r>
    </w:p>
    <w:p w14:paraId="61E0E47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BA874E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al,[</w:t>
      </w:r>
      <w:proofErr w:type="gramEnd"/>
      <w:r w:rsidRPr="008E10FA">
        <w:rPr>
          <w:rFonts w:ascii="Lucida Console" w:hAnsi="Lucida Console" w:cs="Microsoft Sans Serif"/>
          <w:lang w:val="en-US"/>
        </w:rPr>
        <w:t>num1]</w:t>
      </w:r>
    </w:p>
    <w:p w14:paraId="5898AD8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al,'0'</w:t>
      </w:r>
    </w:p>
    <w:p w14:paraId="74472E4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bl,[</w:t>
      </w:r>
      <w:proofErr w:type="gramEnd"/>
      <w:r w:rsidRPr="008E10FA">
        <w:rPr>
          <w:rFonts w:ascii="Lucida Console" w:hAnsi="Lucida Console" w:cs="Microsoft Sans Serif"/>
          <w:lang w:val="en-US"/>
        </w:rPr>
        <w:t>num2]</w:t>
      </w:r>
    </w:p>
    <w:p w14:paraId="69C71FC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bl,'0'</w:t>
      </w:r>
    </w:p>
    <w:p w14:paraId="171AE1F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cmp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8E10FA">
        <w:rPr>
          <w:rFonts w:ascii="Lucida Console" w:hAnsi="Lucida Console" w:cs="Microsoft Sans Serif"/>
          <w:lang w:val="en-US"/>
        </w:rPr>
        <w:t>al,bl</w:t>
      </w:r>
      <w:proofErr w:type="spellEnd"/>
      <w:proofErr w:type="gramEnd"/>
    </w:p>
    <w:p w14:paraId="7D5AD3C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jl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num1Smallest</w:t>
      </w:r>
    </w:p>
    <w:p w14:paraId="207B9BD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jg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num2Smallest</w:t>
      </w:r>
    </w:p>
    <w:p w14:paraId="411553A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6A37066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5BFCB9D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exit:</w:t>
      </w:r>
    </w:p>
    <w:p w14:paraId="0972379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>, 1</w:t>
      </w:r>
    </w:p>
    <w:p w14:paraId="7DCB3E1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0</w:t>
      </w:r>
    </w:p>
    <w:p w14:paraId="045259B8" w14:textId="791A1F4B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099F21B4" w14:textId="77777777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  <w:sectPr w:rsidR="008E10FA" w:rsidSect="008E10FA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0405FFFB" w14:textId="77777777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643AE960" w14:textId="362C0A60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t>OUTPUT</w:t>
      </w:r>
    </w:p>
    <w:p w14:paraId="5296E262" w14:textId="087EF26D" w:rsidR="0060290B" w:rsidRDefault="0060290B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60290B">
        <w:rPr>
          <w:rFonts w:ascii="Verdana" w:hAnsi="Verdana" w:cs="Microsoft Sans Serif"/>
          <w:b/>
          <w:bCs/>
          <w:sz w:val="24"/>
          <w:szCs w:val="24"/>
          <w:lang w:val="en-US"/>
        </w:rPr>
        <w:drawing>
          <wp:inline distT="0" distB="0" distL="0" distR="0" wp14:anchorId="0926FB05" wp14:editId="37669353">
            <wp:extent cx="5731510" cy="1401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CA33" w14:textId="178EE71D" w:rsidR="0060290B" w:rsidRDefault="0060290B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604507A5" w14:textId="5343230D" w:rsidR="0060290B" w:rsidRDefault="0060290B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51A488F5" w14:textId="3026F3AD" w:rsidR="0060290B" w:rsidRDefault="0060290B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615EF110" w14:textId="1252DC04" w:rsidR="0060290B" w:rsidRDefault="0060290B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34766446" w14:textId="5CDEFB17" w:rsidR="008E10FA" w:rsidRP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lastRenderedPageBreak/>
        <w:t>4)</w:t>
      </w:r>
    </w:p>
    <w:p w14:paraId="229703F8" w14:textId="77777777" w:rsidR="008E10FA" w:rsidRDefault="008E10FA" w:rsidP="008E10FA">
      <w:pPr>
        <w:spacing w:after="0"/>
        <w:rPr>
          <w:rFonts w:ascii="Lucida Console" w:hAnsi="Lucida Console" w:cs="Microsoft Sans Serif"/>
          <w:lang w:val="en-US"/>
        </w:rPr>
        <w:sectPr w:rsidR="008E10FA" w:rsidSect="008E10FA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234E164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8E10FA">
        <w:rPr>
          <w:rFonts w:ascii="Lucida Console" w:hAnsi="Lucida Console" w:cs="Microsoft Sans Serif"/>
          <w:lang w:val="en-US"/>
        </w:rPr>
        <w:t>section .</w:t>
      </w:r>
      <w:proofErr w:type="spellStart"/>
      <w:r w:rsidRPr="008E10FA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05B8F23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num1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2330F4B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8289D9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.data</w:t>
      </w:r>
    </w:p>
    <w:p w14:paraId="3932A1E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4</w:t>
      </w:r>
    </w:p>
    <w:p w14:paraId="6679813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3</w:t>
      </w:r>
    </w:p>
    <w:p w14:paraId="5E5F0F9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stdin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2</w:t>
      </w:r>
    </w:p>
    <w:p w14:paraId="7FE51FC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1</w:t>
      </w:r>
    </w:p>
    <w:p w14:paraId="14017AB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7CDEC3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mss1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'ENTER A NUMBER: '</w:t>
      </w:r>
    </w:p>
    <w:p w14:paraId="51ECC29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ml1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$-mss1</w:t>
      </w:r>
    </w:p>
    <w:p w14:paraId="02F2F4C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DA6284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mss2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'NUMBER YOU ENTERED IS SMALLER THAN 5'</w:t>
      </w:r>
    </w:p>
    <w:p w14:paraId="2A64E4E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ml2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$-mss2</w:t>
      </w:r>
    </w:p>
    <w:p w14:paraId="7BAEFF2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37EAD8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mss3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'NUMBER YOU ENTERED IS NOT SMALLER THAN 5'</w:t>
      </w:r>
    </w:p>
    <w:p w14:paraId="2DD4807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ml3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$-mss3</w:t>
      </w:r>
    </w:p>
    <w:p w14:paraId="4C504BD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F793F7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mss4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'NUMBER YOU ENTERED IS EQUAL TO 5'</w:t>
      </w:r>
    </w:p>
    <w:p w14:paraId="29843DA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ml4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$-mss4</w:t>
      </w:r>
    </w:p>
    <w:p w14:paraId="513CFFF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C345C3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.text</w:t>
      </w:r>
    </w:p>
    <w:p w14:paraId="6FC3116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global _start:</w:t>
      </w:r>
    </w:p>
    <w:p w14:paraId="2980AC8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867DC1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case1:</w:t>
      </w:r>
    </w:p>
    <w:p w14:paraId="5373FDE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23E1728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1AF42B9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mss2</w:t>
      </w:r>
    </w:p>
    <w:p w14:paraId="24392BA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ml2</w:t>
      </w:r>
    </w:p>
    <w:p w14:paraId="404D744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7673696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449EFCB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252CF9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case2:</w:t>
      </w:r>
    </w:p>
    <w:p w14:paraId="5DF2305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2F354FB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2B3F548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mss3</w:t>
      </w:r>
    </w:p>
    <w:p w14:paraId="379B8CD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ml3</w:t>
      </w:r>
    </w:p>
    <w:p w14:paraId="657742B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2B463C5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4084DC3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40146A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case3:</w:t>
      </w:r>
    </w:p>
    <w:p w14:paraId="00006D9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2B798D3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712BD39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mss4</w:t>
      </w:r>
    </w:p>
    <w:p w14:paraId="3960661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ml4</w:t>
      </w:r>
    </w:p>
    <w:p w14:paraId="4238BF3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160D8D4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20F1E23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A812B4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865486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_start:</w:t>
      </w:r>
    </w:p>
    <w:p w14:paraId="7098B2D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D12179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gramStart"/>
      <w:r w:rsidRPr="008E10FA">
        <w:rPr>
          <w:rFonts w:ascii="Lucida Console" w:hAnsi="Lucida Console" w:cs="Microsoft Sans Serif"/>
          <w:lang w:val="en-US"/>
        </w:rPr>
        <w:t>;*</w:t>
      </w:r>
      <w:proofErr w:type="gramEnd"/>
      <w:r w:rsidRPr="008E10FA">
        <w:rPr>
          <w:rFonts w:ascii="Lucida Console" w:hAnsi="Lucida Console" w:cs="Microsoft Sans Serif"/>
          <w:lang w:val="en-US"/>
        </w:rPr>
        <w:t>*****************     INPUT</w:t>
      </w:r>
    </w:p>
    <w:p w14:paraId="2A1F869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     </w:t>
      </w:r>
      <w:proofErr w:type="gramStart"/>
      <w:r w:rsidRPr="008E10FA">
        <w:rPr>
          <w:rFonts w:ascii="Lucida Console" w:hAnsi="Lucida Console" w:cs="Microsoft Sans Serif"/>
          <w:lang w:val="en-US"/>
        </w:rPr>
        <w:t xml:space="preserve">  ;NUM</w:t>
      </w:r>
      <w:proofErr w:type="gramEnd"/>
      <w:r w:rsidRPr="008E10FA">
        <w:rPr>
          <w:rFonts w:ascii="Lucida Console" w:hAnsi="Lucida Console" w:cs="Microsoft Sans Serif"/>
          <w:lang w:val="en-US"/>
        </w:rPr>
        <w:t>1</w:t>
      </w:r>
    </w:p>
    <w:p w14:paraId="167A67E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70F0F31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mss1</w:t>
      </w:r>
    </w:p>
    <w:p w14:paraId="66AAA1F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ml1</w:t>
      </w:r>
    </w:p>
    <w:p w14:paraId="3B13FD5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08EB859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E70E38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</w:p>
    <w:p w14:paraId="5BD5543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stdin</w:t>
      </w:r>
    </w:p>
    <w:p w14:paraId="220C6ED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num1</w:t>
      </w:r>
    </w:p>
    <w:p w14:paraId="5205E68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476AC05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65625D0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9983DC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;******************</w:t>
      </w:r>
    </w:p>
    <w:p w14:paraId="30859E8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120831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al,[</w:t>
      </w:r>
      <w:proofErr w:type="gramEnd"/>
      <w:r w:rsidRPr="008E10FA">
        <w:rPr>
          <w:rFonts w:ascii="Lucida Console" w:hAnsi="Lucida Console" w:cs="Microsoft Sans Serif"/>
          <w:lang w:val="en-US"/>
        </w:rPr>
        <w:t>num1]</w:t>
      </w:r>
    </w:p>
    <w:p w14:paraId="275179C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al,'0'</w:t>
      </w:r>
    </w:p>
    <w:p w14:paraId="7BB95CC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bl,'5'</w:t>
      </w:r>
    </w:p>
    <w:p w14:paraId="1129DCF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bl,'0'</w:t>
      </w:r>
    </w:p>
    <w:p w14:paraId="0E0EEE7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cmp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proofErr w:type="gramStart"/>
      <w:r w:rsidRPr="008E10FA">
        <w:rPr>
          <w:rFonts w:ascii="Lucida Console" w:hAnsi="Lucida Console" w:cs="Microsoft Sans Serif"/>
          <w:lang w:val="en-US"/>
        </w:rPr>
        <w:t>al,bl</w:t>
      </w:r>
      <w:proofErr w:type="spellEnd"/>
      <w:proofErr w:type="gramEnd"/>
    </w:p>
    <w:p w14:paraId="6DDDF81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jl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case1</w:t>
      </w:r>
    </w:p>
    <w:p w14:paraId="77831CB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jg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case2</w:t>
      </w:r>
    </w:p>
    <w:p w14:paraId="7BF15F4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je case3</w:t>
      </w:r>
    </w:p>
    <w:p w14:paraId="75E1666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6321A8F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1D5C3D8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exit:</w:t>
      </w:r>
    </w:p>
    <w:p w14:paraId="09D5EB7A" w14:textId="6EB76ECD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>, 1</w:t>
      </w:r>
    </w:p>
    <w:p w14:paraId="1450322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0</w:t>
      </w:r>
    </w:p>
    <w:p w14:paraId="71538409" w14:textId="63A09593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167FF339" w14:textId="77777777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  <w:sectPr w:rsidR="008E10FA" w:rsidSect="008E10FA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5F77E3ED" w14:textId="77777777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199759EC" w14:textId="0E229341" w:rsidR="008E10FA" w:rsidRP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t>OUTPUT</w:t>
      </w:r>
    </w:p>
    <w:p w14:paraId="2B17003B" w14:textId="77777777" w:rsidR="008E10FA" w:rsidRP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1996C57A" w14:textId="5B68873D" w:rsidR="0060290B" w:rsidRDefault="0060290B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60290B">
        <w:rPr>
          <w:rFonts w:ascii="Verdana" w:hAnsi="Verdana" w:cs="Microsoft Sans Serif"/>
          <w:b/>
          <w:bCs/>
          <w:sz w:val="24"/>
          <w:szCs w:val="24"/>
          <w:lang w:val="en-US"/>
        </w:rPr>
        <w:drawing>
          <wp:inline distT="0" distB="0" distL="0" distR="0" wp14:anchorId="54191C54" wp14:editId="297CB4E7">
            <wp:extent cx="5731510" cy="1098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B1D0" w14:textId="77777777" w:rsidR="0060290B" w:rsidRDefault="0060290B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2CDC1000" w14:textId="752CF263" w:rsidR="008E10FA" w:rsidRP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lastRenderedPageBreak/>
        <w:t>5)</w:t>
      </w:r>
    </w:p>
    <w:p w14:paraId="3882DFD1" w14:textId="77777777" w:rsidR="008E10FA" w:rsidRDefault="008E10FA" w:rsidP="008E10FA">
      <w:pPr>
        <w:spacing w:after="0"/>
        <w:rPr>
          <w:rFonts w:ascii="Lucida Console" w:hAnsi="Lucida Console" w:cs="Microsoft Sans Serif"/>
          <w:lang w:val="en-US"/>
        </w:rPr>
        <w:sectPr w:rsidR="008E10FA" w:rsidSect="008E10FA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56ADC94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8E10FA">
        <w:rPr>
          <w:rFonts w:ascii="Lucida Console" w:hAnsi="Lucida Console" w:cs="Microsoft Sans Serif"/>
          <w:lang w:val="en-US"/>
        </w:rPr>
        <w:t>section .</w:t>
      </w:r>
      <w:proofErr w:type="spellStart"/>
      <w:r w:rsidRPr="008E10FA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640F65A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num1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3DBAE49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temp </w:t>
      </w:r>
      <w:proofErr w:type="spellStart"/>
      <w:r w:rsidRPr="008E10FA">
        <w:rPr>
          <w:rFonts w:ascii="Lucida Console" w:hAnsi="Lucida Console" w:cs="Microsoft Sans Serif"/>
          <w:lang w:val="en-US"/>
        </w:rPr>
        <w:t>resb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9</w:t>
      </w:r>
    </w:p>
    <w:p w14:paraId="45DFA46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FB21A4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.data</w:t>
      </w:r>
    </w:p>
    <w:p w14:paraId="5EA78F2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4</w:t>
      </w:r>
    </w:p>
    <w:p w14:paraId="5D2BB83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3</w:t>
      </w:r>
    </w:p>
    <w:p w14:paraId="7145EE4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stdin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2</w:t>
      </w:r>
    </w:p>
    <w:p w14:paraId="22D37975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1</w:t>
      </w:r>
    </w:p>
    <w:p w14:paraId="25E738A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27411A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mss1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'ENTER A NUMBER: '</w:t>
      </w:r>
    </w:p>
    <w:p w14:paraId="29D681C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ml1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$-mss1</w:t>
      </w:r>
    </w:p>
    <w:p w14:paraId="253E3D3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5FBE184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mss2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'NUMBER YOU ENTERED IS ODD'</w:t>
      </w:r>
    </w:p>
    <w:p w14:paraId="1AB549D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ml2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$-mss2</w:t>
      </w:r>
    </w:p>
    <w:p w14:paraId="37DE508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66C38D2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mss3 </w:t>
      </w:r>
      <w:proofErr w:type="spellStart"/>
      <w:r w:rsidRPr="008E10FA">
        <w:rPr>
          <w:rFonts w:ascii="Lucida Console" w:hAnsi="Lucida Console" w:cs="Microsoft Sans Serif"/>
          <w:lang w:val="en-US"/>
        </w:rPr>
        <w:t>db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'NUMBER YOU ENTERED IS EVEN'</w:t>
      </w:r>
    </w:p>
    <w:p w14:paraId="770AE9A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ml3 </w:t>
      </w:r>
      <w:proofErr w:type="spellStart"/>
      <w:r w:rsidRPr="008E10FA">
        <w:rPr>
          <w:rFonts w:ascii="Lucida Console" w:hAnsi="Lucida Console" w:cs="Microsoft Sans Serif"/>
          <w:lang w:val="en-US"/>
        </w:rPr>
        <w:t>equ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$-mss3</w:t>
      </w:r>
    </w:p>
    <w:p w14:paraId="78B2BFB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C72196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045BF1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>section .text</w:t>
      </w:r>
    </w:p>
    <w:p w14:paraId="4EBFB4A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global _start:</w:t>
      </w:r>
    </w:p>
    <w:p w14:paraId="2B81934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4FCD2C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odd:</w:t>
      </w:r>
    </w:p>
    <w:p w14:paraId="122E118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0C63329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5498E72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mss2</w:t>
      </w:r>
    </w:p>
    <w:p w14:paraId="08E8BFA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ml2</w:t>
      </w:r>
    </w:p>
    <w:p w14:paraId="640C2BA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41F366E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31C09A5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4ECF7C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even:</w:t>
      </w:r>
    </w:p>
    <w:p w14:paraId="51EB86A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398C4C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26C2BF0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mss3</w:t>
      </w:r>
    </w:p>
    <w:p w14:paraId="1827E94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ml3</w:t>
      </w:r>
    </w:p>
    <w:p w14:paraId="4E2D324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36EF377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1230CB3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4F0F32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exit</w:t>
      </w:r>
    </w:p>
    <w:p w14:paraId="5AAC971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A2C9C6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0C79EA5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_start:</w:t>
      </w:r>
    </w:p>
    <w:p w14:paraId="3C202FA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9CFD80E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gramStart"/>
      <w:r w:rsidRPr="008E10FA">
        <w:rPr>
          <w:rFonts w:ascii="Lucida Console" w:hAnsi="Lucida Console" w:cs="Microsoft Sans Serif"/>
          <w:lang w:val="en-US"/>
        </w:rPr>
        <w:t>;*</w:t>
      </w:r>
      <w:proofErr w:type="gramEnd"/>
      <w:r w:rsidRPr="008E10FA">
        <w:rPr>
          <w:rFonts w:ascii="Lucida Console" w:hAnsi="Lucida Console" w:cs="Microsoft Sans Serif"/>
          <w:lang w:val="en-US"/>
        </w:rPr>
        <w:t>*****************     INPUT</w:t>
      </w:r>
    </w:p>
    <w:p w14:paraId="75A05D2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sys_out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     </w:t>
      </w:r>
      <w:proofErr w:type="gramStart"/>
      <w:r w:rsidRPr="008E10FA">
        <w:rPr>
          <w:rFonts w:ascii="Lucida Console" w:hAnsi="Lucida Console" w:cs="Microsoft Sans Serif"/>
          <w:lang w:val="en-US"/>
        </w:rPr>
        <w:t xml:space="preserve">  ;NUM</w:t>
      </w:r>
      <w:proofErr w:type="gramEnd"/>
      <w:r w:rsidRPr="008E10FA">
        <w:rPr>
          <w:rFonts w:ascii="Lucida Console" w:hAnsi="Lucida Console" w:cs="Microsoft Sans Serif"/>
          <w:lang w:val="en-US"/>
        </w:rPr>
        <w:t>1</w:t>
      </w:r>
    </w:p>
    <w:p w14:paraId="2421EF91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stdout</w:t>
      </w:r>
      <w:proofErr w:type="spellEnd"/>
    </w:p>
    <w:p w14:paraId="44F05E3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mss1</w:t>
      </w:r>
    </w:p>
    <w:p w14:paraId="545B94A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ml1</w:t>
      </w:r>
    </w:p>
    <w:p w14:paraId="5862FD1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68938808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ED69BB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8E10FA">
        <w:rPr>
          <w:rFonts w:ascii="Lucida Console" w:hAnsi="Lucida Console" w:cs="Microsoft Sans Serif"/>
          <w:lang w:val="en-US"/>
        </w:rPr>
        <w:t>sys_in</w:t>
      </w:r>
      <w:proofErr w:type="spellEnd"/>
    </w:p>
    <w:p w14:paraId="0A2051D0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stdin</w:t>
      </w:r>
    </w:p>
    <w:p w14:paraId="14EF512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ecx</w:t>
      </w:r>
      <w:proofErr w:type="spellEnd"/>
      <w:r w:rsidRPr="008E10FA">
        <w:rPr>
          <w:rFonts w:ascii="Lucida Console" w:hAnsi="Lucida Console" w:cs="Microsoft Sans Serif"/>
          <w:lang w:val="en-US"/>
        </w:rPr>
        <w:t>, num1</w:t>
      </w:r>
    </w:p>
    <w:p w14:paraId="3C08648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edx</w:t>
      </w:r>
      <w:proofErr w:type="spellEnd"/>
      <w:r w:rsidRPr="008E10FA">
        <w:rPr>
          <w:rFonts w:ascii="Lucida Console" w:hAnsi="Lucida Console" w:cs="Microsoft Sans Serif"/>
          <w:lang w:val="en-US"/>
        </w:rPr>
        <w:t>, 9</w:t>
      </w:r>
    </w:p>
    <w:p w14:paraId="2904C34B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36C4D59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38429DF4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;******************</w:t>
      </w:r>
    </w:p>
    <w:p w14:paraId="6EB277E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4FAE9FB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8E10FA">
        <w:rPr>
          <w:rFonts w:ascii="Lucida Console" w:hAnsi="Lucida Console" w:cs="Microsoft Sans Serif"/>
          <w:lang w:val="en-US"/>
        </w:rPr>
        <w:t>al,[</w:t>
      </w:r>
      <w:proofErr w:type="gramEnd"/>
      <w:r w:rsidRPr="008E10FA">
        <w:rPr>
          <w:rFonts w:ascii="Lucida Console" w:hAnsi="Lucida Console" w:cs="Microsoft Sans Serif"/>
          <w:lang w:val="en-US"/>
        </w:rPr>
        <w:t>num1]</w:t>
      </w:r>
    </w:p>
    <w:p w14:paraId="79326F1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al,'0'</w:t>
      </w:r>
    </w:p>
    <w:p w14:paraId="1EDBF0D7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bl,'2'</w:t>
      </w:r>
    </w:p>
    <w:p w14:paraId="76B31FC6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sub bl,'0'</w:t>
      </w:r>
    </w:p>
    <w:p w14:paraId="50D6ED8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div bl</w:t>
      </w:r>
    </w:p>
    <w:p w14:paraId="60645FE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add ah,'0'</w:t>
      </w:r>
    </w:p>
    <w:p w14:paraId="05BF789C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cmp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ah,'0'</w:t>
      </w:r>
    </w:p>
    <w:p w14:paraId="1D82B6CA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je even</w:t>
      </w:r>
    </w:p>
    <w:p w14:paraId="3AAB2D1D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8E10FA">
        <w:rPr>
          <w:rFonts w:ascii="Lucida Console" w:hAnsi="Lucida Console" w:cs="Microsoft Sans Serif"/>
          <w:lang w:val="en-US"/>
        </w:rPr>
        <w:t>jmp</w:t>
      </w:r>
      <w:proofErr w:type="spellEnd"/>
      <w:r w:rsidRPr="008E10FA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8E10FA">
        <w:rPr>
          <w:rFonts w:ascii="Lucida Console" w:hAnsi="Lucida Console" w:cs="Microsoft Sans Serif"/>
          <w:lang w:val="en-US"/>
        </w:rPr>
        <w:t>odd ;else</w:t>
      </w:r>
      <w:proofErr w:type="gramEnd"/>
      <w:r w:rsidRPr="008E10FA">
        <w:rPr>
          <w:rFonts w:ascii="Lucida Console" w:hAnsi="Lucida Console" w:cs="Microsoft Sans Serif"/>
          <w:lang w:val="en-US"/>
        </w:rPr>
        <w:t xml:space="preserve"> its odd</w:t>
      </w:r>
    </w:p>
    <w:p w14:paraId="53EE812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7FDEC522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</w:p>
    <w:p w14:paraId="203D9A1F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exit:</w:t>
      </w:r>
    </w:p>
    <w:p w14:paraId="764E58F9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eax</w:t>
      </w:r>
      <w:proofErr w:type="spellEnd"/>
      <w:r w:rsidRPr="008E10FA">
        <w:rPr>
          <w:rFonts w:ascii="Lucida Console" w:hAnsi="Lucida Console" w:cs="Microsoft Sans Serif"/>
          <w:lang w:val="en-US"/>
        </w:rPr>
        <w:t>, 1</w:t>
      </w:r>
    </w:p>
    <w:p w14:paraId="36B82DC3" w14:textId="77777777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mov </w:t>
      </w:r>
      <w:proofErr w:type="spellStart"/>
      <w:r w:rsidRPr="008E10FA">
        <w:rPr>
          <w:rFonts w:ascii="Lucida Console" w:hAnsi="Lucida Console" w:cs="Microsoft Sans Serif"/>
          <w:lang w:val="en-US"/>
        </w:rPr>
        <w:t>ebx</w:t>
      </w:r>
      <w:proofErr w:type="spellEnd"/>
      <w:r w:rsidRPr="008E10FA">
        <w:rPr>
          <w:rFonts w:ascii="Lucida Console" w:hAnsi="Lucida Console" w:cs="Microsoft Sans Serif"/>
          <w:lang w:val="en-US"/>
        </w:rPr>
        <w:t>, 0</w:t>
      </w:r>
    </w:p>
    <w:p w14:paraId="7970460E" w14:textId="52C05B7E" w:rsidR="008E10FA" w:rsidRPr="008E10FA" w:rsidRDefault="008E10FA" w:rsidP="008E10FA">
      <w:pPr>
        <w:spacing w:after="0"/>
        <w:rPr>
          <w:rFonts w:ascii="Lucida Console" w:hAnsi="Lucida Console" w:cs="Microsoft Sans Serif"/>
          <w:lang w:val="en-US"/>
        </w:rPr>
      </w:pPr>
      <w:r w:rsidRPr="008E10FA">
        <w:rPr>
          <w:rFonts w:ascii="Lucida Console" w:hAnsi="Lucida Console" w:cs="Microsoft Sans Serif"/>
          <w:lang w:val="en-US"/>
        </w:rPr>
        <w:t xml:space="preserve">  int 80h</w:t>
      </w:r>
    </w:p>
    <w:p w14:paraId="0FD1361C" w14:textId="77777777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  <w:sectPr w:rsidR="008E10FA" w:rsidSect="008E10FA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1FC9820D" w14:textId="77777777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</w:p>
    <w:p w14:paraId="631A7155" w14:textId="62398C12" w:rsidR="008E10FA" w:rsidRDefault="008E10FA" w:rsidP="003803E6">
      <w:pPr>
        <w:spacing w:after="0"/>
        <w:rPr>
          <w:rFonts w:ascii="Verdana" w:hAnsi="Verdana" w:cs="Microsoft Sans Serif"/>
          <w:b/>
          <w:bCs/>
          <w:sz w:val="24"/>
          <w:szCs w:val="24"/>
          <w:lang w:val="en-US"/>
        </w:rPr>
      </w:pPr>
      <w:r w:rsidRPr="008E10FA">
        <w:rPr>
          <w:rFonts w:ascii="Verdana" w:hAnsi="Verdana" w:cs="Microsoft Sans Serif"/>
          <w:b/>
          <w:bCs/>
          <w:sz w:val="24"/>
          <w:szCs w:val="24"/>
          <w:lang w:val="en-US"/>
        </w:rPr>
        <w:t>OUTPUT</w:t>
      </w:r>
    </w:p>
    <w:p w14:paraId="54BF8334" w14:textId="38D8D63D" w:rsidR="0060290B" w:rsidRPr="0060290B" w:rsidRDefault="0060290B" w:rsidP="0060290B">
      <w:pPr>
        <w:rPr>
          <w:rFonts w:ascii="Verdana" w:hAnsi="Verdana" w:cs="Microsoft Sans Serif"/>
          <w:sz w:val="24"/>
          <w:szCs w:val="24"/>
          <w:lang w:val="en-US"/>
        </w:rPr>
      </w:pPr>
      <w:r w:rsidRPr="0060290B">
        <w:rPr>
          <w:rFonts w:ascii="Verdana" w:hAnsi="Verdana" w:cs="Microsoft Sans Serif"/>
          <w:sz w:val="24"/>
          <w:szCs w:val="24"/>
          <w:lang w:val="en-US"/>
        </w:rPr>
        <w:drawing>
          <wp:inline distT="0" distB="0" distL="0" distR="0" wp14:anchorId="719FA5D1" wp14:editId="5AF49941">
            <wp:extent cx="5731510" cy="1148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90B" w:rsidRPr="0060290B" w:rsidSect="008E10FA">
      <w:type w:val="continuous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0B5C" w14:textId="77777777" w:rsidR="005B4AA2" w:rsidRDefault="005B4AA2" w:rsidP="003803E6">
      <w:pPr>
        <w:spacing w:after="0" w:line="240" w:lineRule="auto"/>
      </w:pPr>
      <w:r>
        <w:separator/>
      </w:r>
    </w:p>
  </w:endnote>
  <w:endnote w:type="continuationSeparator" w:id="0">
    <w:p w14:paraId="2C195F2E" w14:textId="77777777" w:rsidR="005B4AA2" w:rsidRDefault="005B4AA2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A40D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452488CC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DA2BF" w14:textId="77777777" w:rsidR="005B4AA2" w:rsidRDefault="005B4AA2" w:rsidP="003803E6">
      <w:pPr>
        <w:spacing w:after="0" w:line="240" w:lineRule="auto"/>
      </w:pPr>
      <w:r>
        <w:separator/>
      </w:r>
    </w:p>
  </w:footnote>
  <w:footnote w:type="continuationSeparator" w:id="0">
    <w:p w14:paraId="61CB1591" w14:textId="77777777" w:rsidR="005B4AA2" w:rsidRDefault="005B4AA2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7DB8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52BAD143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63FAD3E0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8E10FA"/>
    <w:rsid w:val="000E4863"/>
    <w:rsid w:val="003803E6"/>
    <w:rsid w:val="005B4AA2"/>
    <w:rsid w:val="0060290B"/>
    <w:rsid w:val="007020C8"/>
    <w:rsid w:val="00816D67"/>
    <w:rsid w:val="008D10DD"/>
    <w:rsid w:val="008E10FA"/>
    <w:rsid w:val="009E6446"/>
    <w:rsid w:val="00A83E1A"/>
    <w:rsid w:val="00D83E4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4D968"/>
  <w15:chartTrackingRefBased/>
  <w15:docId w15:val="{E0F22033-19CB-4ACA-8779-66DC4FF3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16</TotalTime>
  <Pages>6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2022-05-08T12:48:00Z</dcterms:created>
  <dcterms:modified xsi:type="dcterms:W3CDTF">2022-05-08T13:04:00Z</dcterms:modified>
</cp:coreProperties>
</file>